
<file path=[Content_Types].xml><?xml version="1.0" encoding="utf-8"?>
<Types xmlns="http://schemas.openxmlformats.org/package/2006/content-types">
  <Default Extension="jpg&amp;ehk=TkxsTIop4zxCclt"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467B8A" w14:textId="550CE54C" w:rsidR="00C6554A" w:rsidRPr="00A77398" w:rsidRDefault="00B9338B" w:rsidP="00C6554A">
      <w:pPr>
        <w:pStyle w:val="Photo"/>
      </w:pPr>
      <w:bookmarkStart w:id="0" w:name="_Toc321147149"/>
      <w:bookmarkStart w:id="1" w:name="_Toc318188227"/>
      <w:bookmarkStart w:id="2" w:name="_Toc318188327"/>
      <w:bookmarkStart w:id="3" w:name="_Toc318189312"/>
      <w:bookmarkStart w:id="4" w:name="_Toc321147011"/>
      <w:r w:rsidRPr="00A77398">
        <w:rPr>
          <w:noProof/>
          <w:lang w:val="en-GB" w:eastAsia="zh-CN"/>
        </w:rPr>
        <mc:AlternateContent>
          <mc:Choice Requires="wpg">
            <w:drawing>
              <wp:inline distT="0" distB="0" distL="0" distR="0" wp14:anchorId="6AC57EA1" wp14:editId="154ABDAB">
                <wp:extent cx="3653790" cy="5934710"/>
                <wp:effectExtent l="0" t="0" r="3810" b="8890"/>
                <wp:docPr id="2" name="Group 2"/>
                <wp:cNvGraphicFramePr/>
                <a:graphic xmlns:a="http://schemas.openxmlformats.org/drawingml/2006/main">
                  <a:graphicData uri="http://schemas.microsoft.com/office/word/2010/wordprocessingGroup">
                    <wpg:wgp>
                      <wpg:cNvGrpSpPr/>
                      <wpg:grpSpPr>
                        <a:xfrm>
                          <a:off x="0" y="0"/>
                          <a:ext cx="3653790" cy="5934710"/>
                          <a:chOff x="0" y="0"/>
                          <a:chExt cx="3653790" cy="5934710"/>
                        </a:xfrm>
                      </wpg:grpSpPr>
                      <pic:pic xmlns:pic="http://schemas.openxmlformats.org/drawingml/2006/picture">
                        <pic:nvPicPr>
                          <pic:cNvPr id="22"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3653790" cy="5486400"/>
                          </a:xfrm>
                          <a:prstGeom prst="rect">
                            <a:avLst/>
                          </a:prstGeom>
                          <a:noFill/>
                          <a:ln w="254000" cap="rnd">
                            <a:noFill/>
                          </a:ln>
                          <a:effectLst/>
                        </pic:spPr>
                      </pic:pic>
                      <wps:wsp>
                        <wps:cNvPr id="1" name="Text Box 1"/>
                        <wps:cNvSpPr txBox="1"/>
                        <wps:spPr>
                          <a:xfrm>
                            <a:off x="0" y="5486400"/>
                            <a:ext cx="3653790" cy="448310"/>
                          </a:xfrm>
                          <a:prstGeom prst="rect">
                            <a:avLst/>
                          </a:prstGeom>
                          <a:solidFill>
                            <a:prstClr val="white"/>
                          </a:solidFill>
                          <a:ln>
                            <a:noFill/>
                          </a:ln>
                        </wps:spPr>
                        <wps:txbx>
                          <w:txbxContent>
                            <w:p w14:paraId="46894CA5" w14:textId="662FE897" w:rsidR="00B9338B" w:rsidRPr="00B9338B" w:rsidRDefault="006F721A">
                              <w:pPr>
                                <w:rPr>
                                  <w:sz w:val="18"/>
                                  <w:szCs w:val="18"/>
                                </w:rPr>
                              </w:pPr>
                              <w:hyperlink r:id="rId10" w:history="1">
                                <w:r w:rsidR="00B9338B" w:rsidRPr="00B9338B">
                                  <w:rPr>
                                    <w:rStyle w:val="Hyperlink"/>
                                    <w:sz w:val="18"/>
                                    <w:szCs w:val="18"/>
                                  </w:rPr>
                                  <w:t>This Photo</w:t>
                                </w:r>
                              </w:hyperlink>
                              <w:r w:rsidR="00B9338B" w:rsidRPr="00B9338B">
                                <w:rPr>
                                  <w:sz w:val="18"/>
                                  <w:szCs w:val="18"/>
                                </w:rPr>
                                <w:t xml:space="preserve"> by Unknown Author is licensed under </w:t>
                              </w:r>
                              <w:hyperlink r:id="rId11" w:history="1">
                                <w:r w:rsidR="00B9338B" w:rsidRPr="00B9338B">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6AC57EA1" id="Group 2" o:spid="_x0000_s1026" style="width:287.7pt;height:467.3pt;mso-position-horizontal-relative:char;mso-position-vertical-relative:line" coordsize="36537,59347" o:gfxdata="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6537;height:54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" strokeweight="20pt">
                  <v:stroke endcap="round"/>
                  <v:imagedata r:id="rId12" o:title=""/>
                </v:shape>
                <v:shapetype id="_x0000_t202" coordsize="21600,21600" o:spt="202" path="m,l,21600r21600,l21600,xe">
                  <v:stroke joinstyle="miter"/>
                  <v:path gradientshapeok="t" o:connecttype="rect"/>
                </v:shapetype>
                <v:shape id="Text Box 1" o:spid="_x0000_s1028" type="#_x0000_t202" style="position:absolute;top:54864;width:36537;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" stroked="f">
                  <v:textbox style="mso-fit-shape-to-text:t">
                    <w:txbxContent>
                      <w:p w14:paraId="46894CA5" w14:textId="662FE897" w:rsidR="00B9338B" w:rsidRPr="00B9338B" w:rsidRDefault="006F721A">
                        <w:pPr>
                          <w:rPr>
                            <w:sz w:val="18"/>
                            <w:szCs w:val="18"/>
                          </w:rPr>
                        </w:pPr>
                        <w:hyperlink r:id="rId13" w:history="1">
                          <w:r w:rsidR="00B9338B" w:rsidRPr="00B9338B">
                            <w:rPr>
                              <w:rStyle w:val="Hyperlink"/>
                              <w:sz w:val="18"/>
                              <w:szCs w:val="18"/>
                            </w:rPr>
                            <w:t>This Photo</w:t>
                          </w:r>
                        </w:hyperlink>
                        <w:r w:rsidR="00B9338B" w:rsidRPr="00B9338B">
                          <w:rPr>
                            <w:sz w:val="18"/>
                            <w:szCs w:val="18"/>
                          </w:rPr>
                          <w:t xml:space="preserve"> by Unknown Author is licensed under </w:t>
                        </w:r>
                        <w:hyperlink r:id="rId14" w:history="1">
                          <w:r w:rsidR="00B9338B" w:rsidRPr="00B9338B">
                            <w:rPr>
                              <w:rStyle w:val="Hyperlink"/>
                              <w:sz w:val="18"/>
                              <w:szCs w:val="18"/>
                            </w:rPr>
                            <w:t>CC BY</w:t>
                          </w:r>
                        </w:hyperlink>
                      </w:p>
                    </w:txbxContent>
                  </v:textbox>
                </v:shape>
                <w10:anchorlock/>
              </v:group>
            </w:pict>
          </mc:Fallback>
        </mc:AlternateContent>
      </w:r>
    </w:p>
    <w:bookmarkEnd w:id="0"/>
    <w:bookmarkEnd w:id="1"/>
    <w:bookmarkEnd w:id="2"/>
    <w:bookmarkEnd w:id="3"/>
    <w:bookmarkEnd w:id="4"/>
    <w:p w14:paraId="63FE1AF2" w14:textId="77777777" w:rsidR="00C6554A" w:rsidRPr="00A77398" w:rsidRDefault="00B9338B" w:rsidP="00C6554A">
      <w:pPr>
        <w:pStyle w:val="Title"/>
      </w:pPr>
      <w:r w:rsidRPr="00A77398">
        <w:t>Project Proposal</w:t>
      </w:r>
    </w:p>
    <w:p w14:paraId="265CB080" w14:textId="24DD6F3B" w:rsidR="00C6554A" w:rsidRPr="00A77398" w:rsidRDefault="009434F4" w:rsidP="00C6554A">
      <w:pPr>
        <w:pStyle w:val="Subtitle"/>
      </w:pPr>
      <w:r w:rsidRPr="00A77398">
        <w:t>Smart Mirror</w:t>
      </w:r>
    </w:p>
    <w:p w14:paraId="4CEBD845" w14:textId="3B44193B" w:rsidR="00C6554A" w:rsidRPr="00A77398" w:rsidRDefault="00B9338B" w:rsidP="00C6554A">
      <w:pPr>
        <w:pStyle w:val="ContactInfo"/>
      </w:pPr>
      <w:r w:rsidRPr="00A77398">
        <w:t>Reday Yahya</w:t>
      </w:r>
      <w:r w:rsidR="00C6554A" w:rsidRPr="00A77398">
        <w:t xml:space="preserve"> | </w:t>
      </w:r>
      <w:r w:rsidRPr="00A77398">
        <w:t>M00531154</w:t>
      </w:r>
      <w:r w:rsidR="00C6554A" w:rsidRPr="00A77398">
        <w:t xml:space="preserve"> | </w:t>
      </w:r>
      <w:r w:rsidRPr="00A77398">
        <w:t>1.11.2017</w:t>
      </w:r>
      <w:r w:rsidR="00C6554A" w:rsidRPr="00A77398">
        <w:br w:type="page"/>
      </w:r>
    </w:p>
    <w:sdt>
      <w:sdtPr>
        <w:rPr>
          <w:rFonts w:asciiTheme="minorHAnsi" w:eastAsiaTheme="minorHAnsi" w:hAnsiTheme="minorHAnsi" w:cstheme="minorBidi"/>
          <w:color w:val="595959" w:themeColor="text1" w:themeTint="A6"/>
          <w:sz w:val="22"/>
          <w:szCs w:val="22"/>
        </w:rPr>
        <w:id w:val="1201897354"/>
        <w:docPartObj>
          <w:docPartGallery w:val="Table of Contents"/>
          <w:docPartUnique/>
        </w:docPartObj>
      </w:sdtPr>
      <w:sdtEndPr>
        <w:rPr>
          <w:b/>
          <w:bCs/>
          <w:noProof/>
        </w:rPr>
      </w:sdtEndPr>
      <w:sdtContent>
        <w:p w14:paraId="4DB9EB2C" w14:textId="480C8832" w:rsidR="007959C8" w:rsidRDefault="007959C8">
          <w:pPr>
            <w:pStyle w:val="TOCHeading"/>
          </w:pPr>
          <w:r>
            <w:t>Contents</w:t>
          </w:r>
        </w:p>
        <w:p w14:paraId="1F3A0A36" w14:textId="77777777" w:rsidR="000C18FD" w:rsidRDefault="007959C8">
          <w:pPr>
            <w:pStyle w:val="TOC1"/>
            <w:tabs>
              <w:tab w:val="right" w:leader="dot" w:pos="8630"/>
            </w:tabs>
            <w:rPr>
              <w:noProof/>
            </w:rPr>
          </w:pPr>
          <w:r>
            <w:t xml:space="preserve">    </w:t>
          </w:r>
          <w:r>
            <w:fldChar w:fldCharType="begin"/>
          </w:r>
          <w:r>
            <w:instrText xml:space="preserve"> TOC \o "1-3" \h \z \u </w:instrText>
          </w:r>
          <w:r>
            <w:fldChar w:fldCharType="separate"/>
          </w:r>
        </w:p>
        <w:p w14:paraId="10A67BDB" w14:textId="719FF498" w:rsidR="000C18FD" w:rsidRDefault="006F721A">
          <w:pPr>
            <w:pStyle w:val="TOC1"/>
            <w:tabs>
              <w:tab w:val="right" w:leader="dot" w:pos="8630"/>
            </w:tabs>
            <w:rPr>
              <w:rFonts w:eastAsiaTheme="minorEastAsia"/>
              <w:noProof/>
              <w:color w:val="auto"/>
              <w:lang w:val="en-GB" w:eastAsia="en-GB"/>
            </w:rPr>
          </w:pPr>
          <w:hyperlink w:anchor="_Toc497596435" w:history="1">
            <w:r w:rsidR="000C18FD" w:rsidRPr="00C30392">
              <w:rPr>
                <w:rStyle w:val="Hyperlink"/>
                <w:noProof/>
              </w:rPr>
              <w:t>Background</w:t>
            </w:r>
            <w:r w:rsidR="000C18FD">
              <w:rPr>
                <w:noProof/>
                <w:webHidden/>
              </w:rPr>
              <w:tab/>
            </w:r>
            <w:r w:rsidR="000C18FD">
              <w:rPr>
                <w:noProof/>
                <w:webHidden/>
              </w:rPr>
              <w:fldChar w:fldCharType="begin"/>
            </w:r>
            <w:r w:rsidR="000C18FD">
              <w:rPr>
                <w:noProof/>
                <w:webHidden/>
              </w:rPr>
              <w:instrText xml:space="preserve"> PAGEREF _Toc497596435 \h </w:instrText>
            </w:r>
            <w:r w:rsidR="000C18FD">
              <w:rPr>
                <w:noProof/>
                <w:webHidden/>
              </w:rPr>
            </w:r>
            <w:r w:rsidR="000C18FD">
              <w:rPr>
                <w:noProof/>
                <w:webHidden/>
              </w:rPr>
              <w:fldChar w:fldCharType="separate"/>
            </w:r>
            <w:r w:rsidR="000C18FD">
              <w:rPr>
                <w:noProof/>
                <w:webHidden/>
              </w:rPr>
              <w:t>2</w:t>
            </w:r>
            <w:r w:rsidR="000C18FD">
              <w:rPr>
                <w:noProof/>
                <w:webHidden/>
              </w:rPr>
              <w:fldChar w:fldCharType="end"/>
            </w:r>
          </w:hyperlink>
        </w:p>
        <w:p w14:paraId="5DEA49E9" w14:textId="2FABA0B2" w:rsidR="000C18FD" w:rsidRDefault="006F721A" w:rsidP="000C18FD">
          <w:pPr>
            <w:pStyle w:val="TOC2"/>
            <w:tabs>
              <w:tab w:val="right" w:leader="dot" w:pos="8630"/>
            </w:tabs>
            <w:ind w:left="0"/>
            <w:rPr>
              <w:rFonts w:eastAsiaTheme="minorEastAsia"/>
              <w:noProof/>
              <w:color w:val="auto"/>
              <w:lang w:val="en-GB" w:eastAsia="en-GB"/>
            </w:rPr>
          </w:pPr>
          <w:hyperlink w:anchor="_Toc497596436" w:history="1">
            <w:r w:rsidR="000C18FD" w:rsidRPr="00C30392">
              <w:rPr>
                <w:rStyle w:val="Hyperlink"/>
                <w:noProof/>
              </w:rPr>
              <w:t>Feature and problem description</w:t>
            </w:r>
            <w:r w:rsidR="000C18FD">
              <w:rPr>
                <w:noProof/>
                <w:webHidden/>
              </w:rPr>
              <w:tab/>
            </w:r>
            <w:r w:rsidR="000C18FD">
              <w:rPr>
                <w:noProof/>
                <w:webHidden/>
              </w:rPr>
              <w:fldChar w:fldCharType="begin"/>
            </w:r>
            <w:r w:rsidR="000C18FD">
              <w:rPr>
                <w:noProof/>
                <w:webHidden/>
              </w:rPr>
              <w:instrText xml:space="preserve"> PAGEREF _Toc497596436 \h </w:instrText>
            </w:r>
            <w:r w:rsidR="000C18FD">
              <w:rPr>
                <w:noProof/>
                <w:webHidden/>
              </w:rPr>
            </w:r>
            <w:r w:rsidR="000C18FD">
              <w:rPr>
                <w:noProof/>
                <w:webHidden/>
              </w:rPr>
              <w:fldChar w:fldCharType="separate"/>
            </w:r>
            <w:r w:rsidR="000C18FD">
              <w:rPr>
                <w:noProof/>
                <w:webHidden/>
              </w:rPr>
              <w:t>4</w:t>
            </w:r>
            <w:r w:rsidR="000C18FD">
              <w:rPr>
                <w:noProof/>
                <w:webHidden/>
              </w:rPr>
              <w:fldChar w:fldCharType="end"/>
            </w:r>
          </w:hyperlink>
        </w:p>
        <w:p w14:paraId="0022692F" w14:textId="5CED33C7" w:rsidR="000C18FD" w:rsidRDefault="006F721A" w:rsidP="000C18FD">
          <w:pPr>
            <w:pStyle w:val="TOC3"/>
            <w:tabs>
              <w:tab w:val="right" w:leader="dot" w:pos="8630"/>
            </w:tabs>
            <w:ind w:left="0"/>
            <w:rPr>
              <w:rFonts w:eastAsiaTheme="minorEastAsia"/>
              <w:noProof/>
              <w:color w:val="auto"/>
              <w:lang w:val="en-GB" w:eastAsia="en-GB"/>
            </w:rPr>
          </w:pPr>
          <w:hyperlink w:anchor="_Toc497596437" w:history="1">
            <w:r w:rsidR="000C18FD" w:rsidRPr="00C30392">
              <w:rPr>
                <w:rStyle w:val="Hyperlink"/>
                <w:noProof/>
              </w:rPr>
              <w:t>Hardware</w:t>
            </w:r>
            <w:r w:rsidR="000C18FD">
              <w:rPr>
                <w:noProof/>
                <w:webHidden/>
              </w:rPr>
              <w:tab/>
            </w:r>
            <w:r w:rsidR="000C18FD">
              <w:rPr>
                <w:noProof/>
                <w:webHidden/>
              </w:rPr>
              <w:fldChar w:fldCharType="begin"/>
            </w:r>
            <w:r w:rsidR="000C18FD">
              <w:rPr>
                <w:noProof/>
                <w:webHidden/>
              </w:rPr>
              <w:instrText xml:space="preserve"> PAGEREF _Toc497596437 \h </w:instrText>
            </w:r>
            <w:r w:rsidR="000C18FD">
              <w:rPr>
                <w:noProof/>
                <w:webHidden/>
              </w:rPr>
            </w:r>
            <w:r w:rsidR="000C18FD">
              <w:rPr>
                <w:noProof/>
                <w:webHidden/>
              </w:rPr>
              <w:fldChar w:fldCharType="separate"/>
            </w:r>
            <w:r w:rsidR="000C18FD">
              <w:rPr>
                <w:noProof/>
                <w:webHidden/>
              </w:rPr>
              <w:t>5</w:t>
            </w:r>
            <w:r w:rsidR="000C18FD">
              <w:rPr>
                <w:noProof/>
                <w:webHidden/>
              </w:rPr>
              <w:fldChar w:fldCharType="end"/>
            </w:r>
          </w:hyperlink>
        </w:p>
        <w:p w14:paraId="4329D504" w14:textId="0C618578" w:rsidR="000C18FD" w:rsidRDefault="006F721A" w:rsidP="000C18FD">
          <w:pPr>
            <w:pStyle w:val="TOC2"/>
            <w:tabs>
              <w:tab w:val="right" w:leader="dot" w:pos="8630"/>
            </w:tabs>
            <w:ind w:left="0"/>
            <w:rPr>
              <w:rFonts w:eastAsiaTheme="minorEastAsia"/>
              <w:noProof/>
              <w:color w:val="auto"/>
              <w:lang w:val="en-GB" w:eastAsia="en-GB"/>
            </w:rPr>
          </w:pPr>
          <w:hyperlink w:anchor="_Toc497596438" w:history="1">
            <w:r w:rsidR="000C18FD" w:rsidRPr="00C30392">
              <w:rPr>
                <w:rStyle w:val="Hyperlink"/>
                <w:noProof/>
              </w:rPr>
              <w:t>Software</w:t>
            </w:r>
            <w:r w:rsidR="000C18FD">
              <w:rPr>
                <w:noProof/>
                <w:webHidden/>
              </w:rPr>
              <w:tab/>
            </w:r>
            <w:r w:rsidR="000C18FD">
              <w:rPr>
                <w:noProof/>
                <w:webHidden/>
              </w:rPr>
              <w:fldChar w:fldCharType="begin"/>
            </w:r>
            <w:r w:rsidR="000C18FD">
              <w:rPr>
                <w:noProof/>
                <w:webHidden/>
              </w:rPr>
              <w:instrText xml:space="preserve"> PAGEREF _Toc497596438 \h </w:instrText>
            </w:r>
            <w:r w:rsidR="000C18FD">
              <w:rPr>
                <w:noProof/>
                <w:webHidden/>
              </w:rPr>
            </w:r>
            <w:r w:rsidR="000C18FD">
              <w:rPr>
                <w:noProof/>
                <w:webHidden/>
              </w:rPr>
              <w:fldChar w:fldCharType="separate"/>
            </w:r>
            <w:r w:rsidR="000C18FD">
              <w:rPr>
                <w:noProof/>
                <w:webHidden/>
              </w:rPr>
              <w:t>6</w:t>
            </w:r>
            <w:r w:rsidR="000C18FD">
              <w:rPr>
                <w:noProof/>
                <w:webHidden/>
              </w:rPr>
              <w:fldChar w:fldCharType="end"/>
            </w:r>
          </w:hyperlink>
        </w:p>
        <w:p w14:paraId="36DDC2FC" w14:textId="61E76F02" w:rsidR="000C18FD" w:rsidRDefault="006F721A" w:rsidP="000C18FD">
          <w:pPr>
            <w:pStyle w:val="TOC2"/>
            <w:tabs>
              <w:tab w:val="right" w:leader="dot" w:pos="8630"/>
            </w:tabs>
            <w:ind w:left="0"/>
            <w:rPr>
              <w:rFonts w:eastAsiaTheme="minorEastAsia"/>
              <w:noProof/>
              <w:color w:val="auto"/>
              <w:lang w:val="en-GB" w:eastAsia="en-GB"/>
            </w:rPr>
          </w:pPr>
          <w:hyperlink w:anchor="_Toc497596439" w:history="1">
            <w:r w:rsidR="000C18FD" w:rsidRPr="00C30392">
              <w:rPr>
                <w:rStyle w:val="Hyperlink"/>
                <w:noProof/>
              </w:rPr>
              <w:t>Project</w:t>
            </w:r>
            <w:r w:rsidR="004F2F68">
              <w:rPr>
                <w:rStyle w:val="Hyperlink"/>
                <w:noProof/>
              </w:rPr>
              <w:t xml:space="preserve"> - M</w:t>
            </w:r>
            <w:r w:rsidR="000C18FD" w:rsidRPr="00C30392">
              <w:rPr>
                <w:rStyle w:val="Hyperlink"/>
                <w:noProof/>
              </w:rPr>
              <w:t>ilestones</w:t>
            </w:r>
            <w:r w:rsidR="004F2F68">
              <w:rPr>
                <w:rStyle w:val="Hyperlink"/>
                <w:noProof/>
              </w:rPr>
              <w:t xml:space="preserve"> and Plan</w:t>
            </w:r>
            <w:r w:rsidR="000C18FD">
              <w:rPr>
                <w:noProof/>
                <w:webHidden/>
              </w:rPr>
              <w:tab/>
            </w:r>
            <w:r w:rsidR="000C18FD">
              <w:rPr>
                <w:noProof/>
                <w:webHidden/>
              </w:rPr>
              <w:fldChar w:fldCharType="begin"/>
            </w:r>
            <w:r w:rsidR="000C18FD">
              <w:rPr>
                <w:noProof/>
                <w:webHidden/>
              </w:rPr>
              <w:instrText xml:space="preserve"> PAGEREF _Toc497596439 \h </w:instrText>
            </w:r>
            <w:r w:rsidR="000C18FD">
              <w:rPr>
                <w:noProof/>
                <w:webHidden/>
              </w:rPr>
            </w:r>
            <w:r w:rsidR="000C18FD">
              <w:rPr>
                <w:noProof/>
                <w:webHidden/>
              </w:rPr>
              <w:fldChar w:fldCharType="separate"/>
            </w:r>
            <w:r w:rsidR="000C18FD">
              <w:rPr>
                <w:noProof/>
                <w:webHidden/>
              </w:rPr>
              <w:t>6</w:t>
            </w:r>
            <w:r w:rsidR="000C18FD">
              <w:rPr>
                <w:noProof/>
                <w:webHidden/>
              </w:rPr>
              <w:fldChar w:fldCharType="end"/>
            </w:r>
          </w:hyperlink>
        </w:p>
        <w:p w14:paraId="748E1F2D" w14:textId="03F33D32" w:rsidR="000C18FD" w:rsidRDefault="006F721A" w:rsidP="000C18FD">
          <w:pPr>
            <w:pStyle w:val="TOC2"/>
            <w:tabs>
              <w:tab w:val="right" w:leader="dot" w:pos="8630"/>
            </w:tabs>
            <w:ind w:left="0"/>
            <w:rPr>
              <w:rFonts w:eastAsiaTheme="minorEastAsia"/>
              <w:noProof/>
              <w:color w:val="auto"/>
              <w:lang w:val="en-GB" w:eastAsia="en-GB"/>
            </w:rPr>
          </w:pPr>
          <w:hyperlink w:anchor="_Toc497596440" w:history="1">
            <w:r w:rsidR="000C18FD" w:rsidRPr="00C30392">
              <w:rPr>
                <w:rStyle w:val="Hyperlink"/>
                <w:noProof/>
              </w:rPr>
              <w:t>References</w:t>
            </w:r>
            <w:r w:rsidR="000C18FD">
              <w:rPr>
                <w:noProof/>
                <w:webHidden/>
              </w:rPr>
              <w:tab/>
            </w:r>
            <w:r w:rsidR="000C18FD">
              <w:rPr>
                <w:noProof/>
                <w:webHidden/>
              </w:rPr>
              <w:fldChar w:fldCharType="begin"/>
            </w:r>
            <w:r w:rsidR="000C18FD">
              <w:rPr>
                <w:noProof/>
                <w:webHidden/>
              </w:rPr>
              <w:instrText xml:space="preserve"> PAGEREF _Toc497596440 \h </w:instrText>
            </w:r>
            <w:r w:rsidR="000C18FD">
              <w:rPr>
                <w:noProof/>
                <w:webHidden/>
              </w:rPr>
            </w:r>
            <w:r w:rsidR="000C18FD">
              <w:rPr>
                <w:noProof/>
                <w:webHidden/>
              </w:rPr>
              <w:fldChar w:fldCharType="separate"/>
            </w:r>
            <w:r w:rsidR="000C18FD">
              <w:rPr>
                <w:noProof/>
                <w:webHidden/>
              </w:rPr>
              <w:t>7</w:t>
            </w:r>
            <w:r w:rsidR="000C18FD">
              <w:rPr>
                <w:noProof/>
                <w:webHidden/>
              </w:rPr>
              <w:fldChar w:fldCharType="end"/>
            </w:r>
          </w:hyperlink>
        </w:p>
        <w:p w14:paraId="707FCAE7" w14:textId="0ECC20A1" w:rsidR="007959C8" w:rsidRDefault="007959C8">
          <w:r>
            <w:rPr>
              <w:b/>
              <w:bCs/>
              <w:noProof/>
            </w:rPr>
            <w:fldChar w:fldCharType="end"/>
          </w:r>
        </w:p>
      </w:sdtContent>
    </w:sdt>
    <w:p w14:paraId="37F11AEC" w14:textId="019BF6D8" w:rsidR="002C74C0" w:rsidRPr="00A77398" w:rsidRDefault="006F721A"/>
    <w:p w14:paraId="57596681" w14:textId="1BBE38E2" w:rsidR="00B9338B" w:rsidRPr="00A77398" w:rsidRDefault="00B9338B"/>
    <w:p w14:paraId="6B99091F" w14:textId="68FFCDFD" w:rsidR="00B9338B" w:rsidRPr="00A77398" w:rsidRDefault="00B9338B"/>
    <w:p w14:paraId="388E5A1F" w14:textId="482430BA" w:rsidR="00B9338B" w:rsidRPr="00A77398" w:rsidRDefault="00B9338B"/>
    <w:p w14:paraId="2F6E24C4" w14:textId="2F853AD6" w:rsidR="00B9338B" w:rsidRPr="00A77398" w:rsidRDefault="00B9338B"/>
    <w:p w14:paraId="252EF019" w14:textId="14BDA615" w:rsidR="00B9338B" w:rsidRPr="00A77398" w:rsidRDefault="00B9338B"/>
    <w:p w14:paraId="4A99338B" w14:textId="725B3302" w:rsidR="00B9338B" w:rsidRPr="00A77398" w:rsidRDefault="00B9338B"/>
    <w:p w14:paraId="2FC0D9ED" w14:textId="147518DD" w:rsidR="00B9338B" w:rsidRPr="00A77398" w:rsidRDefault="00B9338B"/>
    <w:p w14:paraId="6B479FDD" w14:textId="35CCC95D" w:rsidR="00B9338B" w:rsidRPr="00A77398" w:rsidRDefault="00B9338B"/>
    <w:p w14:paraId="0C55B3CE" w14:textId="4EDF9018" w:rsidR="00B9338B" w:rsidRPr="00A77398" w:rsidRDefault="00B9338B"/>
    <w:p w14:paraId="71A7D3A4" w14:textId="4E6F1C22" w:rsidR="00B9338B" w:rsidRPr="00A77398" w:rsidRDefault="00B9338B"/>
    <w:p w14:paraId="17973160" w14:textId="1E4DEE5E" w:rsidR="00B9338B" w:rsidRPr="00A77398" w:rsidRDefault="00B9338B"/>
    <w:p w14:paraId="2EBE525C" w14:textId="566A4E77" w:rsidR="00B9338B" w:rsidRPr="00A77398" w:rsidRDefault="00B9338B"/>
    <w:p w14:paraId="47510A2A" w14:textId="0AFFCC6C" w:rsidR="00B9338B" w:rsidRPr="00A77398" w:rsidRDefault="00B9338B"/>
    <w:p w14:paraId="1251F293" w14:textId="6CD3B2BD" w:rsidR="00B9338B" w:rsidRPr="00A77398" w:rsidRDefault="00B9338B"/>
    <w:p w14:paraId="107CE57D" w14:textId="227CA462" w:rsidR="00B9338B" w:rsidRPr="00A77398" w:rsidRDefault="00B9338B"/>
    <w:p w14:paraId="22BB1161" w14:textId="7D967E8A" w:rsidR="00B9338B" w:rsidRPr="00A77398" w:rsidRDefault="00B9338B"/>
    <w:p w14:paraId="2D4F0E01" w14:textId="09DCEB7D" w:rsidR="00A77398" w:rsidRPr="00A77398" w:rsidRDefault="00A77398"/>
    <w:p w14:paraId="03E62B98" w14:textId="3BC4FB53" w:rsidR="00A77398" w:rsidRDefault="00A77398" w:rsidP="00A77398">
      <w:pPr>
        <w:pStyle w:val="Heading1"/>
      </w:pPr>
      <w:bookmarkStart w:id="5" w:name="_Toc497596435"/>
      <w:r w:rsidRPr="00A77398">
        <w:lastRenderedPageBreak/>
        <w:t>Background</w:t>
      </w:r>
      <w:bookmarkEnd w:id="5"/>
    </w:p>
    <w:p w14:paraId="31780BB6" w14:textId="27C522AB" w:rsidR="00A820F8" w:rsidRDefault="00A77398" w:rsidP="00A77398">
      <w:r>
        <w:t>Mirrors, invented many years ago, here to serve mainly one purpose, to reflect everything that is across from one. Fridges, invented years ago, here to serve only one purpose, to keep food fresh by cooling it down. Door locks, also invented years ago, made to s</w:t>
      </w:r>
      <w:r w:rsidR="0039405F">
        <w:t>erve</w:t>
      </w:r>
      <w:r>
        <w:t xml:space="preserve"> mainly one purpose, to ke</w:t>
      </w:r>
      <w:r w:rsidR="00C028D6">
        <w:t>ep an object locked</w:t>
      </w:r>
      <w:r>
        <w:t>. All the above liste</w:t>
      </w:r>
      <w:r w:rsidR="00C028D6">
        <w:t>d objects, and may more</w:t>
      </w:r>
      <w:r>
        <w:t xml:space="preserve">, have been used for mainly to their own simple purpose. Yet technology has been growing and expanding day by day, taking these simple used objects and turning it into a multipurpose utility. </w:t>
      </w:r>
    </w:p>
    <w:p w14:paraId="1AA09119" w14:textId="14F74B7B" w:rsidR="00AF7AE0" w:rsidRDefault="00AF7AE0" w:rsidP="00A77398">
      <w:r>
        <w:t xml:space="preserve">Fridges for example, have certain bits of technology, that display useful information in form of a small interface on their doors. That Information displayed varies from fridge to fridge. Most of them however display temperature controls and temperature information on their displays. Samsung, one of the market leaders in electronics, have taken fridges, a simple purpose utility machine, and turned it into something that can be fun and interactive and house more features than its original simple purpose by introducing common technologies into their machines. Some of their machines even take this concept further and introduce technologies into these types of objects that would be even unimaginable 60 years ago, e.g. their so called “Smart Fridge”. A simple fridge with a built in micro computing system and a touchscreen interface where the user can interact with their fridge operating system run by android. </w:t>
      </w:r>
    </w:p>
    <w:p w14:paraId="6E176C52" w14:textId="77777777" w:rsidR="00A820F8" w:rsidRDefault="00A820F8" w:rsidP="00A77398"/>
    <w:p w14:paraId="7FA40D4E" w14:textId="313EE366" w:rsidR="00AF7AE0" w:rsidRDefault="00467C2A" w:rsidP="00A77398">
      <w:r>
        <w:t xml:space="preserve">It always depends on how the technology is used. Some objects do not have technology introduced like a Samsung “Smart Fridge” has. </w:t>
      </w:r>
      <w:r w:rsidR="00AF7AE0">
        <w:t>Simple locks, have also had their introduction to modern technology</w:t>
      </w:r>
      <w:r>
        <w:t xml:space="preserve"> however they are very different</w:t>
      </w:r>
      <w:r w:rsidR="00AF7AE0">
        <w:t xml:space="preserve">. “Smart Locks” </w:t>
      </w:r>
      <w:r>
        <w:t>work by having an electronic ID card close to the lock, if that ID card has a permission to open the lock, the lock will automatically open, if not it will stay shut.</w:t>
      </w:r>
    </w:p>
    <w:p w14:paraId="54A692B3" w14:textId="77777777" w:rsidR="00A820F8" w:rsidRDefault="00A820F8" w:rsidP="00A77398"/>
    <w:p w14:paraId="4A34BF1B" w14:textId="128D3BA0" w:rsidR="00B9338B" w:rsidRPr="00A77398" w:rsidRDefault="00467C2A">
      <w:r>
        <w:t>If locks, fridges, watches and many more had their introduction to electronics and technology why can’t mirrors. Almost certainly every human, that has experienced the 21</w:t>
      </w:r>
      <w:r w:rsidRPr="00467C2A">
        <w:rPr>
          <w:vertAlign w:val="superscript"/>
        </w:rPr>
        <w:t>st</w:t>
      </w:r>
      <w:r>
        <w:t xml:space="preserve"> century, has had their interaction with mirrors at least once in their life. For some people Mirrors are even an object, they interact with on a day to day basis. </w:t>
      </w:r>
      <w:r w:rsidR="00687449">
        <w:t>Therefore,</w:t>
      </w:r>
      <w:r>
        <w:t xml:space="preserve"> this project will focus on turning a simple mirror into something that would be useful in more than just one wa</w:t>
      </w:r>
      <w:r w:rsidR="00C028D6">
        <w:t>y</w:t>
      </w:r>
      <w:r>
        <w:t xml:space="preserve"> </w:t>
      </w:r>
      <w:r w:rsidR="00C028D6">
        <w:t>using</w:t>
      </w:r>
      <w:r>
        <w:t xml:space="preserve"> technology. </w:t>
      </w:r>
      <w:r w:rsidR="00A77398" w:rsidRPr="00A77398">
        <w:br w:type="page"/>
      </w:r>
    </w:p>
    <w:p w14:paraId="3A33943E" w14:textId="55A4BCE1" w:rsidR="009434F4" w:rsidRPr="00687449" w:rsidRDefault="00687449" w:rsidP="009434F4">
      <w:pPr>
        <w:pStyle w:val="Heading2"/>
        <w:rPr>
          <w:sz w:val="32"/>
        </w:rPr>
      </w:pPr>
      <w:bookmarkStart w:id="6" w:name="_Toc497596436"/>
      <w:r w:rsidRPr="00687449">
        <w:rPr>
          <w:sz w:val="32"/>
        </w:rPr>
        <w:lastRenderedPageBreak/>
        <w:t>F</w:t>
      </w:r>
      <w:r w:rsidR="00725B46" w:rsidRPr="00687449">
        <w:rPr>
          <w:caps w:val="0"/>
          <w:sz w:val="32"/>
        </w:rPr>
        <w:t>eature and problem description</w:t>
      </w:r>
      <w:bookmarkEnd w:id="6"/>
    </w:p>
    <w:p w14:paraId="14F9A19C" w14:textId="355C3B88" w:rsidR="00397DE6" w:rsidRDefault="00687449" w:rsidP="00687449">
      <w:r>
        <w:t>Technology can be introduced to simple objects in multiple ways and forms. Companies and technologic enthusiasts have their own descriptions of what an object needs to be of something used modernly. Often Major Companies, giants in the technology industry, such as Samsung, JTV and Kenwood use the term “SMART” when they expanded something with a simple purpose to something with multi purposes.</w:t>
      </w:r>
      <w:r w:rsidR="00397DE6">
        <w:t xml:space="preserve"> However, the definition of “SMART” can be different from person to person or project to project. This Project will follow</w:t>
      </w:r>
      <w:r w:rsidR="00C028D6">
        <w:t xml:space="preserve"> its</w:t>
      </w:r>
      <w:r w:rsidR="00397DE6">
        <w:t xml:space="preserve"> own definition of “SMART”. The Mirror itself will have multiple features with one key feature, which will be its main feature. </w:t>
      </w:r>
    </w:p>
    <w:p w14:paraId="56E0577F" w14:textId="50721ACA" w:rsidR="00687449" w:rsidRDefault="00D75073" w:rsidP="00687449">
      <w:r>
        <w:t xml:space="preserve">People look into mirrors to view their appearance and judge their attractiveness. This mirror will have an Artificial Intelligence features that measures </w:t>
      </w:r>
      <w:r w:rsidR="00C028D6">
        <w:t>a u</w:t>
      </w:r>
      <w:r>
        <w:t>ser’s attractiveness in real time, so that they can improve on</w:t>
      </w:r>
      <w:r w:rsidR="00C028D6">
        <w:t xml:space="preserve"> it</w:t>
      </w:r>
      <w:r>
        <w:t xml:space="preserve">. </w:t>
      </w:r>
      <w:r w:rsidR="00397DE6">
        <w:t xml:space="preserve">Each person in the world, has their own opinion and definition about </w:t>
      </w:r>
      <w:r>
        <w:t>attractiveness</w:t>
      </w:r>
      <w:r w:rsidR="00397DE6">
        <w:t xml:space="preserve">. At times people see something </w:t>
      </w:r>
      <w:r>
        <w:t>attractive</w:t>
      </w:r>
      <w:r w:rsidR="00397DE6">
        <w:t>, that other people do not think i</w:t>
      </w:r>
      <w:r w:rsidR="008C2684">
        <w:t xml:space="preserve">s </w:t>
      </w:r>
      <w:r>
        <w:t>attractive</w:t>
      </w:r>
      <w:r w:rsidR="008C2684">
        <w:t xml:space="preserve">, which can lead to </w:t>
      </w:r>
      <w:r w:rsidR="0039405F">
        <w:t xml:space="preserve">Controversy. </w:t>
      </w:r>
      <w:r w:rsidR="008C2684">
        <w:t xml:space="preserve">This project will aim to unify these opinions and give a direct definition and measurement of how </w:t>
      </w:r>
      <w:r w:rsidR="0039405F">
        <w:t>attractive</w:t>
      </w:r>
      <w:r w:rsidR="008C2684">
        <w:t xml:space="preserve"> somebody is. With that information measured and defined, the project could take this </w:t>
      </w:r>
      <w:r w:rsidR="00C028D6">
        <w:t>measurement data and push it</w:t>
      </w:r>
      <w:r w:rsidR="008C2684">
        <w:t xml:space="preserve"> a bit further. With that data, e.g. programs can pass that to users and they can rate weather the information is accurate or not. Another example, match people who have an equal amount of </w:t>
      </w:r>
      <w:r w:rsidR="00C028D6">
        <w:t>attractiveness</w:t>
      </w:r>
      <w:r w:rsidR="008C2684">
        <w:t xml:space="preserve"> rating measured and let them get in contact with each other. There is a wide range of expansion for this project. </w:t>
      </w:r>
    </w:p>
    <w:p w14:paraId="30CD556F" w14:textId="77AEBC53" w:rsidR="008C2684" w:rsidRDefault="00EC3F5B" w:rsidP="00EC3F5B">
      <w:pPr>
        <w:pStyle w:val="TOCHeading"/>
      </w:pPr>
      <w:r>
        <w:t>Other Features?</w:t>
      </w:r>
    </w:p>
    <w:p w14:paraId="057BACA0" w14:textId="746664E8" w:rsidR="00EC3F5B" w:rsidRPr="00EC3F5B" w:rsidRDefault="0039405F" w:rsidP="00EC3F5B">
      <w:r>
        <w:t>If time permits this project will also aim to provide</w:t>
      </w:r>
      <w:r w:rsidR="00EC3F5B">
        <w:t xml:space="preserve"> additional features to the user. Users will be able to view instant quick information upon walking up to the Mirror, that will assist them for their day. </w:t>
      </w:r>
    </w:p>
    <w:p w14:paraId="5EFD4AAE" w14:textId="19B341B6" w:rsidR="00B9338B" w:rsidRDefault="00EC3F5B">
      <w:r>
        <w:t>Quick Information and additional features will target to include:</w:t>
      </w:r>
    </w:p>
    <w:p w14:paraId="087AC239" w14:textId="5774BEF5" w:rsidR="00EC3F5B" w:rsidRDefault="00EC3F5B" w:rsidP="00EC3F5B">
      <w:pPr>
        <w:pStyle w:val="ListParagraph"/>
        <w:numPr>
          <w:ilvl w:val="0"/>
          <w:numId w:val="16"/>
        </w:numPr>
      </w:pPr>
      <w:r>
        <w:t>Time and Date</w:t>
      </w:r>
    </w:p>
    <w:p w14:paraId="34CEB33E" w14:textId="45B86449" w:rsidR="00EC3F5B" w:rsidRDefault="00EC3F5B" w:rsidP="00EC3F5B">
      <w:pPr>
        <w:pStyle w:val="ListParagraph"/>
        <w:numPr>
          <w:ilvl w:val="0"/>
          <w:numId w:val="16"/>
        </w:numPr>
      </w:pPr>
      <w:r>
        <w:t>News Snippets and Headlines (Global and local)</w:t>
      </w:r>
    </w:p>
    <w:p w14:paraId="4DEC160A" w14:textId="66FE08FC" w:rsidR="00EC3F5B" w:rsidRDefault="00EC3F5B" w:rsidP="00EC3F5B">
      <w:pPr>
        <w:pStyle w:val="ListParagraph"/>
        <w:numPr>
          <w:ilvl w:val="0"/>
          <w:numId w:val="16"/>
        </w:numPr>
      </w:pPr>
      <w:r>
        <w:t>Weather Forecast for the day</w:t>
      </w:r>
    </w:p>
    <w:p w14:paraId="6996140C" w14:textId="49538ADB" w:rsidR="00EC3F5B" w:rsidRDefault="00EC3F5B" w:rsidP="00EC3F5B">
      <w:pPr>
        <w:pStyle w:val="ListParagraph"/>
        <w:numPr>
          <w:ilvl w:val="0"/>
          <w:numId w:val="16"/>
        </w:numPr>
      </w:pPr>
      <w:r>
        <w:t>Snapshot Mode (Including viewing of previous taken pictures)</w:t>
      </w:r>
    </w:p>
    <w:p w14:paraId="399E10B4" w14:textId="1DB13C5B" w:rsidR="00EC3F5B" w:rsidRDefault="00EC3F5B" w:rsidP="00EC3F5B">
      <w:pPr>
        <w:pStyle w:val="ListParagraph"/>
        <w:numPr>
          <w:ilvl w:val="0"/>
          <w:numId w:val="16"/>
        </w:numPr>
      </w:pPr>
      <w:r>
        <w:t>Gesture Control</w:t>
      </w:r>
    </w:p>
    <w:p w14:paraId="33652250" w14:textId="1592A510" w:rsidR="00EC3F5B" w:rsidRDefault="00EC3F5B" w:rsidP="00EC3F5B">
      <w:pPr>
        <w:pStyle w:val="ListParagraph"/>
        <w:numPr>
          <w:ilvl w:val="0"/>
          <w:numId w:val="16"/>
        </w:numPr>
      </w:pPr>
      <w:r>
        <w:t>Voice Assistant Control (Featuring Google Now or Amazon Alexa)</w:t>
      </w:r>
    </w:p>
    <w:p w14:paraId="35D31647" w14:textId="5F7D16D5" w:rsidR="005B75E3" w:rsidRDefault="005B75E3" w:rsidP="00EC3F5B">
      <w:pPr>
        <w:pStyle w:val="ListParagraph"/>
        <w:numPr>
          <w:ilvl w:val="0"/>
          <w:numId w:val="16"/>
        </w:numPr>
      </w:pPr>
      <w:r>
        <w:t xml:space="preserve">Clothing Suggestion </w:t>
      </w:r>
    </w:p>
    <w:p w14:paraId="533C1C91" w14:textId="7FCED61A" w:rsidR="00AA7114" w:rsidRDefault="00AA7114" w:rsidP="00AA7114">
      <w:pPr>
        <w:pStyle w:val="ListParagraph"/>
        <w:numPr>
          <w:ilvl w:val="0"/>
          <w:numId w:val="16"/>
        </w:numPr>
      </w:pPr>
      <w:r>
        <w:t>Calendar expansion, displays future events on the mirror (e.g Dentist Appointment)</w:t>
      </w:r>
    </w:p>
    <w:p w14:paraId="58FAA184" w14:textId="6B157EBD" w:rsidR="00AA7114" w:rsidRDefault="00AA7114" w:rsidP="00AA7114">
      <w:pPr>
        <w:pStyle w:val="ListParagraph"/>
        <w:numPr>
          <w:ilvl w:val="0"/>
          <w:numId w:val="16"/>
        </w:numPr>
      </w:pPr>
      <w:r>
        <w:t>Horoscopes</w:t>
      </w:r>
    </w:p>
    <w:p w14:paraId="32AC00E3" w14:textId="0836B2EF" w:rsidR="00AA7114" w:rsidRDefault="00AA7114" w:rsidP="00AA7114">
      <w:pPr>
        <w:pStyle w:val="ListParagraph"/>
        <w:numPr>
          <w:ilvl w:val="0"/>
          <w:numId w:val="16"/>
        </w:numPr>
      </w:pPr>
      <w:r>
        <w:t>Food Suggestion based on regional favorites</w:t>
      </w:r>
    </w:p>
    <w:p w14:paraId="357B1E31" w14:textId="5CC07B38" w:rsidR="00EA51C4" w:rsidRDefault="00725B46" w:rsidP="00725B46">
      <w:pPr>
        <w:pStyle w:val="Heading3"/>
        <w:rPr>
          <w:sz w:val="32"/>
        </w:rPr>
      </w:pPr>
      <w:bookmarkStart w:id="7" w:name="_Toc497596437"/>
      <w:r>
        <w:rPr>
          <w:sz w:val="32"/>
        </w:rPr>
        <w:lastRenderedPageBreak/>
        <w:t>Hardware</w:t>
      </w:r>
      <w:bookmarkEnd w:id="7"/>
    </w:p>
    <w:p w14:paraId="5F440469" w14:textId="672DA402" w:rsidR="00725B46" w:rsidRDefault="00725B46" w:rsidP="00725B46">
      <w:r>
        <w:t xml:space="preserve">Logically, this project will require some hardware to fulfill </w:t>
      </w:r>
      <w:r w:rsidR="00B35ACF">
        <w:t>all</w:t>
      </w:r>
      <w:r>
        <w:t xml:space="preserve"> the software features specified. This Project, will utilize a raspberry PI 3, for its computing power to run the software. There are other options, such as</w:t>
      </w:r>
      <w:r w:rsidR="00C028D6">
        <w:t xml:space="preserve"> an</w:t>
      </w:r>
      <w:r>
        <w:t xml:space="preserve"> Arduino, which also is a small miniature computing unit, however the raspberry PI 3 stands out over any other miniature computing system, mainly because of its size, its ability to run operating systems and its computing hardware:</w:t>
      </w:r>
    </w:p>
    <w:p w14:paraId="60319683" w14:textId="77777777" w:rsidR="00725B46" w:rsidRPr="00725B46" w:rsidRDefault="00725B46" w:rsidP="00725B46">
      <w:pPr>
        <w:numPr>
          <w:ilvl w:val="0"/>
          <w:numId w:val="17"/>
        </w:numPr>
        <w:spacing w:before="100" w:beforeAutospacing="1" w:after="100" w:afterAutospacing="1" w:line="240" w:lineRule="auto"/>
        <w:ind w:left="714" w:hanging="357"/>
        <w:rPr>
          <w:lang w:val="en-GB"/>
        </w:rPr>
      </w:pPr>
      <w:r w:rsidRPr="00725B46">
        <w:rPr>
          <w:lang w:val="en-GB"/>
        </w:rPr>
        <w:t>SoC: Broadcom BCM2837 (roughly 50% faster than the Pi 2)</w:t>
      </w:r>
    </w:p>
    <w:p w14:paraId="6968197F" w14:textId="77777777" w:rsidR="00725B46" w:rsidRPr="00725B46" w:rsidRDefault="00725B46" w:rsidP="00725B46">
      <w:pPr>
        <w:numPr>
          <w:ilvl w:val="0"/>
          <w:numId w:val="17"/>
        </w:numPr>
        <w:spacing w:before="100" w:beforeAutospacing="1" w:after="100" w:afterAutospacing="1" w:line="240" w:lineRule="auto"/>
        <w:ind w:left="714" w:hanging="357"/>
        <w:rPr>
          <w:lang w:val="en-GB"/>
        </w:rPr>
      </w:pPr>
      <w:r w:rsidRPr="00725B46">
        <w:rPr>
          <w:lang w:val="en-GB"/>
        </w:rPr>
        <w:t>CPU: 1.2 GHZ quad-core ARM Cortex A53 (ARMv8 Instruction Set)</w:t>
      </w:r>
    </w:p>
    <w:p w14:paraId="59A70B48" w14:textId="77777777" w:rsidR="00725B46" w:rsidRPr="00725B46" w:rsidRDefault="00725B46" w:rsidP="00725B46">
      <w:pPr>
        <w:numPr>
          <w:ilvl w:val="0"/>
          <w:numId w:val="17"/>
        </w:numPr>
        <w:spacing w:before="100" w:beforeAutospacing="1" w:after="100" w:afterAutospacing="1" w:line="240" w:lineRule="auto"/>
        <w:ind w:left="714" w:hanging="357"/>
        <w:rPr>
          <w:lang w:val="en-GB"/>
        </w:rPr>
      </w:pPr>
      <w:r w:rsidRPr="00725B46">
        <w:rPr>
          <w:lang w:val="en-GB"/>
        </w:rPr>
        <w:t>GPU: Broadcom VideoCore IV @ 400 MHz</w:t>
      </w:r>
    </w:p>
    <w:p w14:paraId="7868A371" w14:textId="77777777" w:rsidR="00725B46" w:rsidRPr="00725B46" w:rsidRDefault="00725B46" w:rsidP="00725B46">
      <w:pPr>
        <w:numPr>
          <w:ilvl w:val="0"/>
          <w:numId w:val="17"/>
        </w:numPr>
        <w:spacing w:before="100" w:beforeAutospacing="1" w:after="100" w:afterAutospacing="1" w:line="240" w:lineRule="auto"/>
        <w:ind w:left="714" w:hanging="357"/>
        <w:rPr>
          <w:lang w:val="en-GB"/>
        </w:rPr>
      </w:pPr>
      <w:r w:rsidRPr="00725B46">
        <w:rPr>
          <w:lang w:val="en-GB"/>
        </w:rPr>
        <w:t>Memory: 1 GB LPDDR2-900 SDRAM</w:t>
      </w:r>
    </w:p>
    <w:p w14:paraId="61532188" w14:textId="77777777" w:rsidR="00725B46" w:rsidRPr="00725B46" w:rsidRDefault="00725B46" w:rsidP="00725B46">
      <w:pPr>
        <w:numPr>
          <w:ilvl w:val="0"/>
          <w:numId w:val="17"/>
        </w:numPr>
        <w:spacing w:before="100" w:beforeAutospacing="1" w:after="100" w:afterAutospacing="1" w:line="240" w:lineRule="auto"/>
        <w:ind w:left="714" w:hanging="357"/>
        <w:rPr>
          <w:lang w:val="en-GB"/>
        </w:rPr>
      </w:pPr>
      <w:r w:rsidRPr="00725B46">
        <w:rPr>
          <w:lang w:val="en-GB"/>
        </w:rPr>
        <w:t>USB ports: 4</w:t>
      </w:r>
    </w:p>
    <w:p w14:paraId="2C8AEA43" w14:textId="71FD6A68" w:rsidR="00725B46" w:rsidRDefault="00725B46" w:rsidP="00725B46">
      <w:pPr>
        <w:numPr>
          <w:ilvl w:val="0"/>
          <w:numId w:val="17"/>
        </w:numPr>
        <w:spacing w:before="100" w:beforeAutospacing="1" w:after="100" w:afterAutospacing="1" w:line="240" w:lineRule="auto"/>
        <w:ind w:left="714" w:hanging="357"/>
        <w:rPr>
          <w:lang w:val="en-GB"/>
        </w:rPr>
      </w:pPr>
      <w:r w:rsidRPr="00725B46">
        <w:rPr>
          <w:lang w:val="en-GB"/>
        </w:rPr>
        <w:t>Network: 10/100 MBPS Ethernet, 802.11n Wireless LAN, Bl</w:t>
      </w:r>
      <w:r>
        <w:rPr>
          <w:lang w:val="en-GB"/>
        </w:rPr>
        <w:t>uetooth 4.0</w:t>
      </w:r>
    </w:p>
    <w:p w14:paraId="21E80375" w14:textId="37E48805" w:rsidR="006F4BAE" w:rsidRDefault="006F4BAE" w:rsidP="00725B46">
      <w:pPr>
        <w:numPr>
          <w:ilvl w:val="0"/>
          <w:numId w:val="17"/>
        </w:numPr>
        <w:spacing w:before="100" w:beforeAutospacing="1" w:after="100" w:afterAutospacing="1" w:line="240" w:lineRule="auto"/>
        <w:ind w:left="714" w:hanging="357"/>
        <w:rPr>
          <w:lang w:val="en-GB"/>
        </w:rPr>
      </w:pPr>
      <w:r>
        <w:rPr>
          <w:lang w:val="en-GB"/>
        </w:rPr>
        <w:t>Expandable Storage (16GB micro SD EX card)</w:t>
      </w:r>
    </w:p>
    <w:p w14:paraId="3974C6B5" w14:textId="55E9BA9B" w:rsidR="00725B46" w:rsidRDefault="00725B46" w:rsidP="00B35ACF">
      <w:pPr>
        <w:spacing w:before="100" w:beforeAutospacing="1" w:after="100" w:afterAutospacing="1" w:line="240" w:lineRule="auto"/>
        <w:rPr>
          <w:lang w:val="en-GB"/>
        </w:rPr>
      </w:pPr>
      <w:r>
        <w:rPr>
          <w:lang w:val="en-GB"/>
        </w:rPr>
        <w:t>Gesture Tracking and Facial Recognition are technologies, that require quite some heavy-d</w:t>
      </w:r>
      <w:r w:rsidR="00D75073">
        <w:rPr>
          <w:lang w:val="en-GB"/>
        </w:rPr>
        <w:t xml:space="preserve">uty computing power. This project will utilize a Server to do the </w:t>
      </w:r>
      <w:r w:rsidR="004F2F68">
        <w:rPr>
          <w:lang w:val="en-GB"/>
        </w:rPr>
        <w:t>heavy-duty</w:t>
      </w:r>
      <w:r w:rsidR="00D75073">
        <w:rPr>
          <w:lang w:val="en-GB"/>
        </w:rPr>
        <w:t xml:space="preserve"> computing power and </w:t>
      </w:r>
      <w:r>
        <w:rPr>
          <w:lang w:val="en-GB"/>
        </w:rPr>
        <w:t>the raspberry PI 3</w:t>
      </w:r>
      <w:r w:rsidR="00444359">
        <w:rPr>
          <w:lang w:val="en-GB"/>
        </w:rPr>
        <w:t xml:space="preserve"> will provide</w:t>
      </w:r>
      <w:r w:rsidR="00D75073">
        <w:rPr>
          <w:lang w:val="en-GB"/>
        </w:rPr>
        <w:t xml:space="preserve"> the users</w:t>
      </w:r>
      <w:r w:rsidR="00444359">
        <w:rPr>
          <w:lang w:val="en-GB"/>
        </w:rPr>
        <w:t xml:space="preserve"> computing power for the</w:t>
      </w:r>
      <w:r w:rsidR="00D75073">
        <w:rPr>
          <w:lang w:val="en-GB"/>
        </w:rPr>
        <w:t xml:space="preserve"> computing interface that interacts with the server</w:t>
      </w:r>
      <w:r w:rsidR="00444359">
        <w:rPr>
          <w:lang w:val="en-GB"/>
        </w:rPr>
        <w:t xml:space="preserve"> and the user</w:t>
      </w:r>
      <w:r w:rsidR="00D75073">
        <w:rPr>
          <w:lang w:val="en-GB"/>
        </w:rPr>
        <w:t>, therefor</w:t>
      </w:r>
      <w:r w:rsidR="00444359">
        <w:rPr>
          <w:lang w:val="en-GB"/>
        </w:rPr>
        <w:t>e</w:t>
      </w:r>
      <w:r w:rsidR="00D75073">
        <w:rPr>
          <w:lang w:val="en-GB"/>
        </w:rPr>
        <w:t xml:space="preserve"> it</w:t>
      </w:r>
      <w:r>
        <w:rPr>
          <w:lang w:val="en-GB"/>
        </w:rPr>
        <w:t xml:space="preserve"> is an excellent</w:t>
      </w:r>
      <w:r w:rsidR="00B35ACF">
        <w:rPr>
          <w:lang w:val="en-GB"/>
        </w:rPr>
        <w:t xml:space="preserve"> choice for this project</w:t>
      </w:r>
      <w:r w:rsidR="00444359">
        <w:rPr>
          <w:lang w:val="en-GB"/>
        </w:rPr>
        <w:t>.</w:t>
      </w:r>
    </w:p>
    <w:p w14:paraId="25902B47" w14:textId="7E5B21FF" w:rsidR="00B35ACF" w:rsidRDefault="00B35ACF" w:rsidP="00B35ACF">
      <w:pPr>
        <w:spacing w:before="100" w:beforeAutospacing="1" w:after="100" w:afterAutospacing="1" w:line="240" w:lineRule="auto"/>
        <w:rPr>
          <w:lang w:val="en-GB"/>
        </w:rPr>
      </w:pPr>
      <w:r>
        <w:rPr>
          <w:lang w:val="en-GB"/>
        </w:rPr>
        <w:t>For the Visual Representation, this project will utilize a LVDS controller board connected to an FITJITSU 24-inch Laptop screen, which then will connect to the raspberry pi via HDMI. The screen will then hide behind a glass panel including the raspberry pi 3. The drawbacks for this combination will be, that this will require a bit of time and income to setup together, however it will prove to be mor</w:t>
      </w:r>
      <w:r w:rsidR="00444359">
        <w:rPr>
          <w:lang w:val="en-GB"/>
        </w:rPr>
        <w:t>e functional, portable solution</w:t>
      </w:r>
      <w:r>
        <w:rPr>
          <w:lang w:val="en-GB"/>
        </w:rPr>
        <w:t xml:space="preserve"> than a fully-fledged Desktop Monitor. Portability is a very important factor of the entire project. A mirror is very portable and can be put anywhere, therefore the technology behind Magic Mirror must also follow. </w:t>
      </w:r>
    </w:p>
    <w:p w14:paraId="0A0F8BA9" w14:textId="636AA037" w:rsidR="006F4BAE" w:rsidRDefault="006F4BAE" w:rsidP="00B35ACF">
      <w:pPr>
        <w:spacing w:before="100" w:beforeAutospacing="1" w:after="100" w:afterAutospacing="1" w:line="240" w:lineRule="auto"/>
        <w:rPr>
          <w:lang w:val="en-GB"/>
        </w:rPr>
      </w:pPr>
      <w:r>
        <w:rPr>
          <w:lang w:val="en-GB"/>
        </w:rPr>
        <w:t>For Video graphic features, such as the snapshot mode, and for the “</w:t>
      </w:r>
      <w:r w:rsidR="00444359">
        <w:rPr>
          <w:lang w:val="en-GB"/>
        </w:rPr>
        <w:t>attractiveness</w:t>
      </w:r>
      <w:r>
        <w:rPr>
          <w:lang w:val="en-GB"/>
        </w:rPr>
        <w:t xml:space="preserve"> rating” module, this project will require a camera. For that, this project will utilize the “</w:t>
      </w:r>
      <w:r w:rsidRPr="006F4BAE">
        <w:rPr>
          <w:lang w:val="en-GB"/>
        </w:rPr>
        <w:t>Raspberry Pi v2.1 8 MP 1080p Camera Module</w:t>
      </w:r>
      <w:r>
        <w:rPr>
          <w:lang w:val="en-GB"/>
        </w:rPr>
        <w:t xml:space="preserve">”. This module provides an 8mp 1080p sharp image, while taking barely any space. The Module itself is about </w:t>
      </w:r>
      <w:r w:rsidRPr="006F4BAE">
        <w:rPr>
          <w:lang w:val="en-GB"/>
        </w:rPr>
        <w:t>25mm x 23</w:t>
      </w:r>
      <w:r>
        <w:rPr>
          <w:lang w:val="en-GB"/>
        </w:rPr>
        <w:t xml:space="preserve">mm x 9mm and </w:t>
      </w:r>
      <w:r w:rsidR="00444359">
        <w:rPr>
          <w:lang w:val="en-GB"/>
        </w:rPr>
        <w:t>weights</w:t>
      </w:r>
      <w:r>
        <w:rPr>
          <w:lang w:val="en-GB"/>
        </w:rPr>
        <w:t xml:space="preserve"> just over 3 grams, which helps a lot with the portability of the Smart Mirror. Alternatively, a Desktop webcam will also suffice, but due to the weight and size</w:t>
      </w:r>
      <w:r w:rsidR="00444359">
        <w:rPr>
          <w:lang w:val="en-GB"/>
        </w:rPr>
        <w:t>,</w:t>
      </w:r>
      <w:r>
        <w:rPr>
          <w:lang w:val="en-GB"/>
        </w:rPr>
        <w:t xml:space="preserve"> the camera module is a more suitable and preferred option. </w:t>
      </w:r>
    </w:p>
    <w:p w14:paraId="33030421" w14:textId="563C7B48" w:rsidR="006F4BAE" w:rsidRDefault="006F4BAE" w:rsidP="00B35ACF">
      <w:pPr>
        <w:spacing w:before="100" w:beforeAutospacing="1" w:after="100" w:afterAutospacing="1" w:line="240" w:lineRule="auto"/>
        <w:rPr>
          <w:lang w:val="en-GB"/>
        </w:rPr>
      </w:pPr>
      <w:r>
        <w:rPr>
          <w:lang w:val="en-GB"/>
        </w:rPr>
        <w:t>Most of the technological hardware has been covered so far, yet there remains a key component to make everything work, the Mirror itself. There are multiple ways of adding the mirror reflection to this project. One way of doing so is to simply add a mirror in front of the laptop screen and let the screen illuminate everything through the mirror</w:t>
      </w:r>
      <w:r w:rsidR="00FC4355">
        <w:rPr>
          <w:lang w:val="en-GB"/>
        </w:rPr>
        <w:t>, this way the us</w:t>
      </w:r>
      <w:r w:rsidR="00444359">
        <w:rPr>
          <w:lang w:val="en-GB"/>
        </w:rPr>
        <w:t xml:space="preserve">er will only see the reflection </w:t>
      </w:r>
      <w:r w:rsidR="00FC4355">
        <w:rPr>
          <w:lang w:val="en-GB"/>
        </w:rPr>
        <w:t xml:space="preserve">with the added overlay. Another way of achieving that is to have a glass overlay </w:t>
      </w:r>
      <w:r w:rsidR="00444359">
        <w:rPr>
          <w:lang w:val="en-GB"/>
        </w:rPr>
        <w:t>on top</w:t>
      </w:r>
      <w:r w:rsidR="00FC4355">
        <w:rPr>
          <w:lang w:val="en-GB"/>
        </w:rPr>
        <w:t xml:space="preserve"> of the display and </w:t>
      </w:r>
      <w:r w:rsidR="00444359">
        <w:rPr>
          <w:lang w:val="en-GB"/>
        </w:rPr>
        <w:t xml:space="preserve">then </w:t>
      </w:r>
      <w:r w:rsidR="00FC4355">
        <w:rPr>
          <w:lang w:val="en-GB"/>
        </w:rPr>
        <w:t xml:space="preserve">add a </w:t>
      </w:r>
      <w:r w:rsidR="00FC4355" w:rsidRPr="00FC4355">
        <w:rPr>
          <w:lang w:val="en-GB"/>
        </w:rPr>
        <w:t xml:space="preserve">Silver Reflective Window </w:t>
      </w:r>
      <w:r w:rsidR="00FC4355" w:rsidRPr="00FC4355">
        <w:rPr>
          <w:lang w:val="en-GB"/>
        </w:rPr>
        <w:lastRenderedPageBreak/>
        <w:t>Film</w:t>
      </w:r>
      <w:r w:rsidR="00FC4355">
        <w:rPr>
          <w:lang w:val="en-GB"/>
        </w:rPr>
        <w:t xml:space="preserve"> on that glass panel. This way it will turn the actual glass panel into a self-made mirror. By using this method, the weight and thickness of the mirror is greatly reduced, offering better portability and it allows the display to illuminate through easier.</w:t>
      </w:r>
    </w:p>
    <w:p w14:paraId="5B784A77" w14:textId="78A7FAF4" w:rsidR="00FC4355" w:rsidRDefault="00FC4355" w:rsidP="00FC4355">
      <w:pPr>
        <w:pStyle w:val="Heading2"/>
        <w:rPr>
          <w:caps w:val="0"/>
          <w:sz w:val="32"/>
        </w:rPr>
      </w:pPr>
      <w:bookmarkStart w:id="8" w:name="_Toc497596438"/>
      <w:r>
        <w:rPr>
          <w:sz w:val="32"/>
        </w:rPr>
        <w:t>S</w:t>
      </w:r>
      <w:r>
        <w:rPr>
          <w:caps w:val="0"/>
          <w:sz w:val="32"/>
        </w:rPr>
        <w:t>oftware</w:t>
      </w:r>
      <w:bookmarkEnd w:id="8"/>
    </w:p>
    <w:p w14:paraId="5F5349BE" w14:textId="36087A80" w:rsidR="00FC4355" w:rsidRPr="00444359" w:rsidRDefault="007957B5" w:rsidP="00FC4355">
      <w:pPr>
        <w:rPr>
          <w:rFonts w:cs="Arial"/>
          <w:color w:val="666666"/>
          <w:shd w:val="clear" w:color="auto" w:fill="FFFFFF"/>
        </w:rPr>
      </w:pPr>
      <w:r w:rsidRPr="00444359">
        <w:t xml:space="preserve">In the development time given and limited founding of this project, it seems reasonable to include work from the </w:t>
      </w:r>
      <w:r w:rsidRPr="00444359">
        <w:rPr>
          <w:rFonts w:cs="Arial"/>
          <w:color w:val="666666"/>
          <w:shd w:val="clear" w:color="auto" w:fill="FFFFFF"/>
        </w:rPr>
        <w:t>MagicMirror² API.</w:t>
      </w:r>
      <w:r w:rsidR="00444359">
        <w:rPr>
          <w:rFonts w:cs="Arial"/>
          <w:color w:val="666666"/>
          <w:shd w:val="clear" w:color="auto" w:fill="FFFFFF"/>
        </w:rPr>
        <w:t xml:space="preserve"> The API will help</w:t>
      </w:r>
      <w:r w:rsidR="007959C8" w:rsidRPr="00444359">
        <w:rPr>
          <w:rFonts w:cs="Arial"/>
          <w:color w:val="666666"/>
          <w:shd w:val="clear" w:color="auto" w:fill="FFFFFF"/>
        </w:rPr>
        <w:t xml:space="preserve"> display and map most of the features and make it configurable.</w:t>
      </w:r>
      <w:r w:rsidRPr="00444359">
        <w:rPr>
          <w:rFonts w:cs="Arial"/>
          <w:color w:val="666666"/>
          <w:shd w:val="clear" w:color="auto" w:fill="FFFFFF"/>
        </w:rPr>
        <w:t xml:space="preserve"> The Magic Mirro</w:t>
      </w:r>
      <w:r w:rsidR="007959C8" w:rsidRPr="00444359">
        <w:rPr>
          <w:rFonts w:cs="Arial"/>
          <w:color w:val="666666"/>
          <w:shd w:val="clear" w:color="auto" w:fill="FFFFFF"/>
        </w:rPr>
        <w:t xml:space="preserve">r API is written in JavaScript, the </w:t>
      </w:r>
      <w:r w:rsidR="00444359">
        <w:rPr>
          <w:rFonts w:cs="Arial"/>
          <w:color w:val="666666"/>
          <w:shd w:val="clear" w:color="auto" w:fill="FFFFFF"/>
        </w:rPr>
        <w:t>attractiveness</w:t>
      </w:r>
      <w:r w:rsidR="007959C8" w:rsidRPr="00444359">
        <w:rPr>
          <w:rFonts w:cs="Arial"/>
          <w:color w:val="666666"/>
          <w:shd w:val="clear" w:color="auto" w:fill="FFFFFF"/>
        </w:rPr>
        <w:t xml:space="preserve"> rating module and some of the other features will also be written in JavaScript therefore, the entire project’s Software will be written in JavaScript.</w:t>
      </w:r>
    </w:p>
    <w:p w14:paraId="1264D414" w14:textId="24520711" w:rsidR="007959C8" w:rsidRPr="00444359" w:rsidRDefault="007959C8" w:rsidP="00FC4355">
      <w:pPr>
        <w:rPr>
          <w:rFonts w:cs="Arial"/>
          <w:color w:val="666666"/>
          <w:shd w:val="clear" w:color="auto" w:fill="FFFFFF"/>
        </w:rPr>
      </w:pPr>
      <w:r w:rsidRPr="00444359">
        <w:rPr>
          <w:rFonts w:cs="Arial"/>
          <w:color w:val="666666"/>
          <w:shd w:val="clear" w:color="auto" w:fill="FFFFFF"/>
        </w:rPr>
        <w:t xml:space="preserve">For the Facial Recognition and the </w:t>
      </w:r>
      <w:r w:rsidR="00444359">
        <w:rPr>
          <w:rFonts w:cs="Arial"/>
          <w:color w:val="666666"/>
          <w:shd w:val="clear" w:color="auto" w:fill="FFFFFF"/>
        </w:rPr>
        <w:t>attractiveness</w:t>
      </w:r>
      <w:r w:rsidRPr="00444359">
        <w:rPr>
          <w:rFonts w:cs="Arial"/>
          <w:color w:val="666666"/>
          <w:shd w:val="clear" w:color="auto" w:fill="FFFFFF"/>
        </w:rPr>
        <w:t xml:space="preserve"> rating, this Project will also aim to work with FacePI and PIUI. PIUI is a library that works via SSH and allows any type of device to send direct commands to the raspberry PI. This will allow for the User to interact with the mirror via their other devices, e.g. Such as a smartphone or any other device with an internet connection and JavaScript support.</w:t>
      </w:r>
    </w:p>
    <w:p w14:paraId="17934839" w14:textId="5D55D2A8" w:rsidR="007959C8" w:rsidRPr="00444359" w:rsidRDefault="007959C8" w:rsidP="00FC4355">
      <w:pPr>
        <w:rPr>
          <w:rFonts w:cs="Arial"/>
          <w:color w:val="666666"/>
          <w:shd w:val="clear" w:color="auto" w:fill="FFFFFF"/>
        </w:rPr>
      </w:pPr>
      <w:r w:rsidRPr="00444359">
        <w:rPr>
          <w:rFonts w:cs="Arial"/>
          <w:color w:val="666666"/>
          <w:shd w:val="clear" w:color="auto" w:fill="FFFFFF"/>
        </w:rPr>
        <w:t>The Project will have its own repository</w:t>
      </w:r>
      <w:r w:rsidR="004F424D" w:rsidRPr="00444359">
        <w:rPr>
          <w:rFonts w:cs="Arial"/>
          <w:color w:val="666666"/>
          <w:shd w:val="clear" w:color="auto" w:fill="FFFFFF"/>
        </w:rPr>
        <w:t>,</w:t>
      </w:r>
      <w:r w:rsidRPr="00444359">
        <w:rPr>
          <w:rFonts w:cs="Arial"/>
          <w:color w:val="666666"/>
          <w:shd w:val="clear" w:color="auto" w:fill="FFFFFF"/>
        </w:rPr>
        <w:t xml:space="preserve"> on GitHub, </w:t>
      </w:r>
      <w:r w:rsidR="00F62EE5" w:rsidRPr="00444359">
        <w:rPr>
          <w:rFonts w:cs="Arial"/>
          <w:color w:val="666666"/>
          <w:shd w:val="clear" w:color="auto" w:fill="FFFFFF"/>
        </w:rPr>
        <w:t>open and accessible</w:t>
      </w:r>
      <w:r w:rsidR="004F424D" w:rsidRPr="00444359">
        <w:rPr>
          <w:rFonts w:cs="Arial"/>
          <w:color w:val="666666"/>
          <w:shd w:val="clear" w:color="auto" w:fill="FFFFFF"/>
        </w:rPr>
        <w:t xml:space="preserve">. </w:t>
      </w:r>
    </w:p>
    <w:p w14:paraId="407F4CF9" w14:textId="2A84D25B" w:rsidR="004F424D" w:rsidRPr="00444359" w:rsidRDefault="004F424D" w:rsidP="004F424D">
      <w:pPr>
        <w:pStyle w:val="Heading2"/>
        <w:rPr>
          <w:rFonts w:asciiTheme="minorHAnsi" w:hAnsiTheme="minorHAnsi"/>
          <w:caps w:val="0"/>
          <w:sz w:val="32"/>
        </w:rPr>
      </w:pPr>
      <w:bookmarkStart w:id="9" w:name="_Toc497596439"/>
      <w:r w:rsidRPr="00444359">
        <w:rPr>
          <w:rFonts w:asciiTheme="minorHAnsi" w:hAnsiTheme="minorHAnsi"/>
          <w:sz w:val="32"/>
        </w:rPr>
        <w:t>P</w:t>
      </w:r>
      <w:r w:rsidRPr="00444359">
        <w:rPr>
          <w:rFonts w:asciiTheme="minorHAnsi" w:hAnsiTheme="minorHAnsi"/>
          <w:caps w:val="0"/>
          <w:sz w:val="32"/>
        </w:rPr>
        <w:t>roject milestones</w:t>
      </w:r>
      <w:bookmarkEnd w:id="9"/>
    </w:p>
    <w:p w14:paraId="3363CBC4" w14:textId="217D6694" w:rsidR="00D150EB" w:rsidRPr="00444359" w:rsidRDefault="004F424D" w:rsidP="004F424D">
      <w:r w:rsidRPr="00444359">
        <w:t>In this section of the document, milestones will be listed to be achieved in that order:</w:t>
      </w:r>
    </w:p>
    <w:tbl>
      <w:tblPr>
        <w:tblStyle w:val="GridTable4-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4390"/>
      </w:tblGrid>
      <w:tr w:rsidR="00D150EB" w:rsidRPr="00444359" w14:paraId="42C238C9" w14:textId="77777777" w:rsidTr="00D150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Borders>
              <w:top w:val="none" w:sz="0" w:space="0" w:color="auto"/>
              <w:left w:val="none" w:sz="0" w:space="0" w:color="auto"/>
              <w:bottom w:val="none" w:sz="0" w:space="0" w:color="auto"/>
              <w:right w:val="none" w:sz="0" w:space="0" w:color="auto"/>
            </w:tcBorders>
          </w:tcPr>
          <w:p w14:paraId="2DA4E838" w14:textId="37DAE4BA" w:rsidR="00D150EB" w:rsidRPr="00444359" w:rsidRDefault="00D150EB" w:rsidP="004F2F68">
            <w:pPr>
              <w:jc w:val="center"/>
            </w:pPr>
            <w:r w:rsidRPr="00444359">
              <w:t>Title</w:t>
            </w:r>
          </w:p>
        </w:tc>
        <w:tc>
          <w:tcPr>
            <w:tcW w:w="4390" w:type="dxa"/>
            <w:tcBorders>
              <w:top w:val="none" w:sz="0" w:space="0" w:color="auto"/>
              <w:left w:val="none" w:sz="0" w:space="0" w:color="auto"/>
              <w:bottom w:val="none" w:sz="0" w:space="0" w:color="auto"/>
              <w:right w:val="none" w:sz="0" w:space="0" w:color="auto"/>
            </w:tcBorders>
          </w:tcPr>
          <w:p w14:paraId="2A6D6B83" w14:textId="172C0B0B" w:rsidR="00D150EB" w:rsidRPr="00444359" w:rsidRDefault="00D150EB" w:rsidP="004F2F68">
            <w:pPr>
              <w:jc w:val="center"/>
              <w:cnfStyle w:val="100000000000" w:firstRow="1" w:lastRow="0" w:firstColumn="0" w:lastColumn="0" w:oddVBand="0" w:evenVBand="0" w:oddHBand="0" w:evenHBand="0" w:firstRowFirstColumn="0" w:firstRowLastColumn="0" w:lastRowFirstColumn="0" w:lastRowLastColumn="0"/>
            </w:pPr>
            <w:r w:rsidRPr="00444359">
              <w:t>Time</w:t>
            </w:r>
            <w:r w:rsidR="004F2F68" w:rsidRPr="00444359">
              <w:t xml:space="preserve"> in Weeks</w:t>
            </w:r>
          </w:p>
        </w:tc>
      </w:tr>
      <w:tr w:rsidR="00D150EB" w:rsidRPr="00444359" w14:paraId="6CB4B101" w14:textId="77777777" w:rsidTr="00D150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14:paraId="6A18C6D4" w14:textId="78C3BD58" w:rsidR="00D150EB" w:rsidRPr="00444359" w:rsidRDefault="004F2F68" w:rsidP="004F2F68">
            <w:pPr>
              <w:jc w:val="center"/>
            </w:pPr>
            <w:r w:rsidRPr="00444359">
              <w:t>Project Brainstorming and Research</w:t>
            </w:r>
          </w:p>
        </w:tc>
        <w:tc>
          <w:tcPr>
            <w:tcW w:w="4390" w:type="dxa"/>
          </w:tcPr>
          <w:p w14:paraId="53909519" w14:textId="3F92D25F" w:rsidR="00D150EB" w:rsidRPr="00444359" w:rsidRDefault="004F2F68" w:rsidP="004F2F68">
            <w:pPr>
              <w:jc w:val="center"/>
              <w:cnfStyle w:val="000000100000" w:firstRow="0" w:lastRow="0" w:firstColumn="0" w:lastColumn="0" w:oddVBand="0" w:evenVBand="0" w:oddHBand="1" w:evenHBand="0" w:firstRowFirstColumn="0" w:firstRowLastColumn="0" w:lastRowFirstColumn="0" w:lastRowLastColumn="0"/>
              <w:rPr>
                <w:b/>
              </w:rPr>
            </w:pPr>
            <w:r w:rsidRPr="00444359">
              <w:rPr>
                <w:b/>
              </w:rPr>
              <w:t>1-4</w:t>
            </w:r>
          </w:p>
        </w:tc>
      </w:tr>
      <w:tr w:rsidR="00D150EB" w:rsidRPr="00444359" w14:paraId="627044B4" w14:textId="77777777" w:rsidTr="00D150EB">
        <w:trPr>
          <w:jc w:val="center"/>
        </w:trPr>
        <w:tc>
          <w:tcPr>
            <w:cnfStyle w:val="001000000000" w:firstRow="0" w:lastRow="0" w:firstColumn="1" w:lastColumn="0" w:oddVBand="0" w:evenVBand="0" w:oddHBand="0" w:evenHBand="0" w:firstRowFirstColumn="0" w:firstRowLastColumn="0" w:lastRowFirstColumn="0" w:lastRowLastColumn="0"/>
            <w:tcW w:w="4390" w:type="dxa"/>
          </w:tcPr>
          <w:p w14:paraId="300959B4" w14:textId="221AC9CE" w:rsidR="00D150EB" w:rsidRPr="00444359" w:rsidRDefault="00D150EB" w:rsidP="004F2F68">
            <w:pPr>
              <w:jc w:val="center"/>
            </w:pPr>
            <w:r w:rsidRPr="00444359">
              <w:t>Project Proposal</w:t>
            </w:r>
          </w:p>
        </w:tc>
        <w:tc>
          <w:tcPr>
            <w:tcW w:w="4390" w:type="dxa"/>
          </w:tcPr>
          <w:p w14:paraId="71C30A55" w14:textId="622F98B6" w:rsidR="00D150EB" w:rsidRPr="00444359" w:rsidRDefault="004F2F68" w:rsidP="004F2F68">
            <w:pPr>
              <w:jc w:val="center"/>
              <w:cnfStyle w:val="000000000000" w:firstRow="0" w:lastRow="0" w:firstColumn="0" w:lastColumn="0" w:oddVBand="0" w:evenVBand="0" w:oddHBand="0" w:evenHBand="0" w:firstRowFirstColumn="0" w:firstRowLastColumn="0" w:lastRowFirstColumn="0" w:lastRowLastColumn="0"/>
              <w:rPr>
                <w:b/>
              </w:rPr>
            </w:pPr>
            <w:r w:rsidRPr="00444359">
              <w:rPr>
                <w:b/>
              </w:rPr>
              <w:t>4-6</w:t>
            </w:r>
          </w:p>
        </w:tc>
      </w:tr>
      <w:tr w:rsidR="00D150EB" w:rsidRPr="00444359" w14:paraId="4C4EA187" w14:textId="77777777" w:rsidTr="00D150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14:paraId="0808A7E7" w14:textId="1F99B62D" w:rsidR="00D150EB" w:rsidRPr="00444359" w:rsidRDefault="00D150EB" w:rsidP="004F2F68">
            <w:pPr>
              <w:spacing w:before="0"/>
              <w:jc w:val="center"/>
            </w:pPr>
            <w:r w:rsidRPr="00444359">
              <w:t>Hardware Prototype</w:t>
            </w:r>
          </w:p>
        </w:tc>
        <w:tc>
          <w:tcPr>
            <w:tcW w:w="4390" w:type="dxa"/>
          </w:tcPr>
          <w:p w14:paraId="4F1DFBB8" w14:textId="1D104F82" w:rsidR="00D150EB" w:rsidRPr="00444359" w:rsidRDefault="004F2F68" w:rsidP="004F2F68">
            <w:pPr>
              <w:jc w:val="center"/>
              <w:cnfStyle w:val="000000100000" w:firstRow="0" w:lastRow="0" w:firstColumn="0" w:lastColumn="0" w:oddVBand="0" w:evenVBand="0" w:oddHBand="1" w:evenHBand="0" w:firstRowFirstColumn="0" w:firstRowLastColumn="0" w:lastRowFirstColumn="0" w:lastRowLastColumn="0"/>
              <w:rPr>
                <w:b/>
              </w:rPr>
            </w:pPr>
            <w:r w:rsidRPr="00444359">
              <w:rPr>
                <w:b/>
              </w:rPr>
              <w:t>6-8</w:t>
            </w:r>
          </w:p>
        </w:tc>
      </w:tr>
      <w:tr w:rsidR="00D150EB" w:rsidRPr="00444359" w14:paraId="43D46DE9" w14:textId="77777777" w:rsidTr="00D150EB">
        <w:trPr>
          <w:jc w:val="center"/>
        </w:trPr>
        <w:tc>
          <w:tcPr>
            <w:cnfStyle w:val="001000000000" w:firstRow="0" w:lastRow="0" w:firstColumn="1" w:lastColumn="0" w:oddVBand="0" w:evenVBand="0" w:oddHBand="0" w:evenHBand="0" w:firstRowFirstColumn="0" w:firstRowLastColumn="0" w:lastRowFirstColumn="0" w:lastRowLastColumn="0"/>
            <w:tcW w:w="4390" w:type="dxa"/>
          </w:tcPr>
          <w:p w14:paraId="7F979028" w14:textId="1EF4C599" w:rsidR="00D150EB" w:rsidRPr="00444359" w:rsidRDefault="00D150EB" w:rsidP="004F2F68">
            <w:pPr>
              <w:jc w:val="center"/>
            </w:pPr>
            <w:r w:rsidRPr="00444359">
              <w:t>Software Core Development</w:t>
            </w:r>
          </w:p>
        </w:tc>
        <w:tc>
          <w:tcPr>
            <w:tcW w:w="4390" w:type="dxa"/>
          </w:tcPr>
          <w:p w14:paraId="74823FBF" w14:textId="2FBF63F3" w:rsidR="00D150EB" w:rsidRPr="00444359" w:rsidRDefault="004F2F68" w:rsidP="004F2F68">
            <w:pPr>
              <w:jc w:val="center"/>
              <w:cnfStyle w:val="000000000000" w:firstRow="0" w:lastRow="0" w:firstColumn="0" w:lastColumn="0" w:oddVBand="0" w:evenVBand="0" w:oddHBand="0" w:evenHBand="0" w:firstRowFirstColumn="0" w:firstRowLastColumn="0" w:lastRowFirstColumn="0" w:lastRowLastColumn="0"/>
              <w:rPr>
                <w:b/>
              </w:rPr>
            </w:pPr>
            <w:r w:rsidRPr="00444359">
              <w:rPr>
                <w:b/>
              </w:rPr>
              <w:t>8-9</w:t>
            </w:r>
          </w:p>
        </w:tc>
      </w:tr>
      <w:tr w:rsidR="00D150EB" w:rsidRPr="00444359" w14:paraId="45CEB27A" w14:textId="77777777" w:rsidTr="00D150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14:paraId="4789504C" w14:textId="47332882" w:rsidR="00D150EB" w:rsidRPr="00444359" w:rsidRDefault="00D150EB" w:rsidP="004F2F68">
            <w:pPr>
              <w:jc w:val="center"/>
            </w:pPr>
            <w:r w:rsidRPr="00444359">
              <w:t>Software Additional Features Prototype</w:t>
            </w:r>
          </w:p>
        </w:tc>
        <w:tc>
          <w:tcPr>
            <w:tcW w:w="4390" w:type="dxa"/>
          </w:tcPr>
          <w:p w14:paraId="79DA467A" w14:textId="3E99CACE" w:rsidR="00D150EB" w:rsidRPr="00444359" w:rsidRDefault="006F721A" w:rsidP="004F2F68">
            <w:pPr>
              <w:jc w:val="center"/>
              <w:cnfStyle w:val="000000100000" w:firstRow="0" w:lastRow="0" w:firstColumn="0" w:lastColumn="0" w:oddVBand="0" w:evenVBand="0" w:oddHBand="1" w:evenHBand="0" w:firstRowFirstColumn="0" w:firstRowLastColumn="0" w:lastRowFirstColumn="0" w:lastRowLastColumn="0"/>
              <w:rPr>
                <w:b/>
              </w:rPr>
            </w:pPr>
            <w:r>
              <w:rPr>
                <w:b/>
              </w:rPr>
              <w:t>9-10</w:t>
            </w:r>
          </w:p>
        </w:tc>
      </w:tr>
      <w:tr w:rsidR="006F721A" w:rsidRPr="00444359" w14:paraId="7894F3EC" w14:textId="77777777" w:rsidTr="00D150EB">
        <w:trPr>
          <w:jc w:val="center"/>
        </w:trPr>
        <w:tc>
          <w:tcPr>
            <w:cnfStyle w:val="001000000000" w:firstRow="0" w:lastRow="0" w:firstColumn="1" w:lastColumn="0" w:oddVBand="0" w:evenVBand="0" w:oddHBand="0" w:evenHBand="0" w:firstRowFirstColumn="0" w:firstRowLastColumn="0" w:lastRowFirstColumn="0" w:lastRowLastColumn="0"/>
            <w:tcW w:w="4390" w:type="dxa"/>
          </w:tcPr>
          <w:p w14:paraId="6E0AF689" w14:textId="44F260B0" w:rsidR="006F721A" w:rsidRPr="00444359" w:rsidRDefault="006F721A" w:rsidP="004F2F68">
            <w:pPr>
              <w:jc w:val="center"/>
            </w:pPr>
            <w:r>
              <w:t>Literature Review</w:t>
            </w:r>
          </w:p>
        </w:tc>
        <w:tc>
          <w:tcPr>
            <w:tcW w:w="4390" w:type="dxa"/>
          </w:tcPr>
          <w:p w14:paraId="35A0E599" w14:textId="5CF3695C" w:rsidR="006F721A" w:rsidRPr="00444359" w:rsidRDefault="006F721A" w:rsidP="004F2F68">
            <w:pPr>
              <w:jc w:val="center"/>
              <w:cnfStyle w:val="000000000000" w:firstRow="0" w:lastRow="0" w:firstColumn="0" w:lastColumn="0" w:oddVBand="0" w:evenVBand="0" w:oddHBand="0" w:evenHBand="0" w:firstRowFirstColumn="0" w:firstRowLastColumn="0" w:lastRowFirstColumn="0" w:lastRowLastColumn="0"/>
              <w:rPr>
                <w:b/>
              </w:rPr>
            </w:pPr>
            <w:r>
              <w:rPr>
                <w:b/>
              </w:rPr>
              <w:t>10-12</w:t>
            </w:r>
          </w:p>
        </w:tc>
        <w:bookmarkStart w:id="10" w:name="_GoBack"/>
        <w:bookmarkEnd w:id="10"/>
      </w:tr>
      <w:tr w:rsidR="00D150EB" w:rsidRPr="00444359" w14:paraId="266EFB29" w14:textId="77777777" w:rsidTr="00D150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14:paraId="25A1CB69" w14:textId="3404BDDB" w:rsidR="00D150EB" w:rsidRPr="00444359" w:rsidRDefault="00D150EB" w:rsidP="004F2F68">
            <w:pPr>
              <w:jc w:val="center"/>
            </w:pPr>
            <w:r w:rsidRPr="00444359">
              <w:t>“Beauty/Attractiveness Rating” Prototype</w:t>
            </w:r>
          </w:p>
        </w:tc>
        <w:tc>
          <w:tcPr>
            <w:tcW w:w="4390" w:type="dxa"/>
          </w:tcPr>
          <w:p w14:paraId="4B0553DC" w14:textId="1B5E4341" w:rsidR="00D150EB" w:rsidRPr="00444359" w:rsidRDefault="006F721A" w:rsidP="004F2F68">
            <w:pPr>
              <w:jc w:val="center"/>
              <w:cnfStyle w:val="000000100000" w:firstRow="0" w:lastRow="0" w:firstColumn="0" w:lastColumn="0" w:oddVBand="0" w:evenVBand="0" w:oddHBand="1" w:evenHBand="0" w:firstRowFirstColumn="0" w:firstRowLastColumn="0" w:lastRowFirstColumn="0" w:lastRowLastColumn="0"/>
              <w:rPr>
                <w:b/>
              </w:rPr>
            </w:pPr>
            <w:r>
              <w:rPr>
                <w:b/>
              </w:rPr>
              <w:t>12</w:t>
            </w:r>
            <w:r w:rsidR="004F2F68" w:rsidRPr="00444359">
              <w:rPr>
                <w:b/>
              </w:rPr>
              <w:t>-19</w:t>
            </w:r>
          </w:p>
        </w:tc>
      </w:tr>
      <w:tr w:rsidR="00D150EB" w:rsidRPr="00444359" w14:paraId="5EF375E5" w14:textId="77777777" w:rsidTr="00D150EB">
        <w:trPr>
          <w:jc w:val="center"/>
        </w:trPr>
        <w:tc>
          <w:tcPr>
            <w:cnfStyle w:val="001000000000" w:firstRow="0" w:lastRow="0" w:firstColumn="1" w:lastColumn="0" w:oddVBand="0" w:evenVBand="0" w:oddHBand="0" w:evenHBand="0" w:firstRowFirstColumn="0" w:firstRowLastColumn="0" w:lastRowFirstColumn="0" w:lastRowLastColumn="0"/>
            <w:tcW w:w="4390" w:type="dxa"/>
          </w:tcPr>
          <w:p w14:paraId="0AA61E60" w14:textId="2A0B6E4F" w:rsidR="00D150EB" w:rsidRPr="00444359" w:rsidRDefault="00D150EB" w:rsidP="004F2F68">
            <w:pPr>
              <w:jc w:val="center"/>
            </w:pPr>
            <w:r w:rsidRPr="00444359">
              <w:t>Installation and Implementation</w:t>
            </w:r>
          </w:p>
        </w:tc>
        <w:tc>
          <w:tcPr>
            <w:tcW w:w="4390" w:type="dxa"/>
          </w:tcPr>
          <w:p w14:paraId="21E8117C" w14:textId="03D5E32A" w:rsidR="00D150EB" w:rsidRPr="00444359" w:rsidRDefault="004F2F68" w:rsidP="004F2F68">
            <w:pPr>
              <w:jc w:val="center"/>
              <w:cnfStyle w:val="000000000000" w:firstRow="0" w:lastRow="0" w:firstColumn="0" w:lastColumn="0" w:oddVBand="0" w:evenVBand="0" w:oddHBand="0" w:evenHBand="0" w:firstRowFirstColumn="0" w:firstRowLastColumn="0" w:lastRowFirstColumn="0" w:lastRowLastColumn="0"/>
              <w:rPr>
                <w:b/>
              </w:rPr>
            </w:pPr>
            <w:r w:rsidRPr="00444359">
              <w:rPr>
                <w:b/>
              </w:rPr>
              <w:t>19-20</w:t>
            </w:r>
          </w:p>
        </w:tc>
      </w:tr>
      <w:tr w:rsidR="00D150EB" w:rsidRPr="00444359" w14:paraId="1AAEC83C" w14:textId="77777777" w:rsidTr="00D150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14:paraId="3CFEC6B5" w14:textId="79D5D679" w:rsidR="00D150EB" w:rsidRPr="00444359" w:rsidRDefault="00D150EB" w:rsidP="004F2F68">
            <w:pPr>
              <w:jc w:val="center"/>
            </w:pPr>
            <w:r w:rsidRPr="00444359">
              <w:t>Final Draft and Changes</w:t>
            </w:r>
          </w:p>
        </w:tc>
        <w:tc>
          <w:tcPr>
            <w:tcW w:w="4390" w:type="dxa"/>
          </w:tcPr>
          <w:p w14:paraId="1519D28B" w14:textId="40D200C0" w:rsidR="00D150EB" w:rsidRPr="00444359" w:rsidRDefault="004F2F68" w:rsidP="004F2F68">
            <w:pPr>
              <w:jc w:val="center"/>
              <w:cnfStyle w:val="000000100000" w:firstRow="0" w:lastRow="0" w:firstColumn="0" w:lastColumn="0" w:oddVBand="0" w:evenVBand="0" w:oddHBand="1" w:evenHBand="0" w:firstRowFirstColumn="0" w:firstRowLastColumn="0" w:lastRowFirstColumn="0" w:lastRowLastColumn="0"/>
              <w:rPr>
                <w:b/>
              </w:rPr>
            </w:pPr>
            <w:r w:rsidRPr="00444359">
              <w:rPr>
                <w:b/>
              </w:rPr>
              <w:t>20-21</w:t>
            </w:r>
          </w:p>
        </w:tc>
      </w:tr>
      <w:tr w:rsidR="00D150EB" w:rsidRPr="00444359" w14:paraId="08B98873" w14:textId="77777777" w:rsidTr="00D150EB">
        <w:trPr>
          <w:jc w:val="center"/>
        </w:trPr>
        <w:tc>
          <w:tcPr>
            <w:cnfStyle w:val="001000000000" w:firstRow="0" w:lastRow="0" w:firstColumn="1" w:lastColumn="0" w:oddVBand="0" w:evenVBand="0" w:oddHBand="0" w:evenHBand="0" w:firstRowFirstColumn="0" w:firstRowLastColumn="0" w:lastRowFirstColumn="0" w:lastRowLastColumn="0"/>
            <w:tcW w:w="4390" w:type="dxa"/>
          </w:tcPr>
          <w:p w14:paraId="4423D646" w14:textId="341398D3" w:rsidR="00D150EB" w:rsidRPr="00444359" w:rsidRDefault="00D150EB" w:rsidP="004F2F68">
            <w:pPr>
              <w:jc w:val="center"/>
            </w:pPr>
            <w:r w:rsidRPr="00444359">
              <w:t>Final Product Testing</w:t>
            </w:r>
          </w:p>
        </w:tc>
        <w:tc>
          <w:tcPr>
            <w:tcW w:w="4390" w:type="dxa"/>
          </w:tcPr>
          <w:p w14:paraId="2DE01605" w14:textId="75913AC8" w:rsidR="00D150EB" w:rsidRPr="00444359" w:rsidRDefault="004F2F68" w:rsidP="004F2F68">
            <w:pPr>
              <w:jc w:val="center"/>
              <w:cnfStyle w:val="000000000000" w:firstRow="0" w:lastRow="0" w:firstColumn="0" w:lastColumn="0" w:oddVBand="0" w:evenVBand="0" w:oddHBand="0" w:evenHBand="0" w:firstRowFirstColumn="0" w:firstRowLastColumn="0" w:lastRowFirstColumn="0" w:lastRowLastColumn="0"/>
              <w:rPr>
                <w:b/>
              </w:rPr>
            </w:pPr>
            <w:r w:rsidRPr="00444359">
              <w:rPr>
                <w:b/>
              </w:rPr>
              <w:t>21-22</w:t>
            </w:r>
          </w:p>
        </w:tc>
      </w:tr>
      <w:tr w:rsidR="00D150EB" w:rsidRPr="00444359" w14:paraId="3F20CE72" w14:textId="77777777" w:rsidTr="00D150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14:paraId="3342F983" w14:textId="0B0C5A8F" w:rsidR="00D150EB" w:rsidRPr="00444359" w:rsidRDefault="00D150EB" w:rsidP="004F2F68">
            <w:pPr>
              <w:jc w:val="center"/>
            </w:pPr>
            <w:r w:rsidRPr="00444359">
              <w:t>Final Project Report</w:t>
            </w:r>
          </w:p>
        </w:tc>
        <w:tc>
          <w:tcPr>
            <w:tcW w:w="4390" w:type="dxa"/>
          </w:tcPr>
          <w:p w14:paraId="2B6AE6B1" w14:textId="4301F9FC" w:rsidR="00D150EB" w:rsidRPr="00444359" w:rsidRDefault="004F2F68" w:rsidP="004F2F68">
            <w:pPr>
              <w:jc w:val="center"/>
              <w:cnfStyle w:val="000000100000" w:firstRow="0" w:lastRow="0" w:firstColumn="0" w:lastColumn="0" w:oddVBand="0" w:evenVBand="0" w:oddHBand="1" w:evenHBand="0" w:firstRowFirstColumn="0" w:firstRowLastColumn="0" w:lastRowFirstColumn="0" w:lastRowLastColumn="0"/>
              <w:rPr>
                <w:b/>
              </w:rPr>
            </w:pPr>
            <w:r w:rsidRPr="00444359">
              <w:rPr>
                <w:b/>
              </w:rPr>
              <w:t>22-24</w:t>
            </w:r>
          </w:p>
        </w:tc>
      </w:tr>
    </w:tbl>
    <w:p w14:paraId="76650254" w14:textId="6D1B75B8" w:rsidR="004F424D" w:rsidRPr="00444359" w:rsidRDefault="004F424D" w:rsidP="004F2F68">
      <w:r w:rsidRPr="00444359">
        <w:t xml:space="preserve">This order and the milestones may be subject due to change during development. </w:t>
      </w:r>
      <w:r w:rsidR="004F2F68" w:rsidRPr="00444359">
        <w:t xml:space="preserve">Development in individual milestones might end earlier than scheduled. </w:t>
      </w:r>
      <w:r w:rsidR="00444359">
        <w:t>Stages might start earlier than planned.</w:t>
      </w:r>
    </w:p>
    <w:p w14:paraId="4C78D62C" w14:textId="2DEA4829" w:rsidR="004F424D" w:rsidRPr="00444359" w:rsidRDefault="004F424D" w:rsidP="004F2F68"/>
    <w:p w14:paraId="0FDF0FA9" w14:textId="57FB196F" w:rsidR="004F424D" w:rsidRPr="00444359" w:rsidRDefault="00453EF7" w:rsidP="004F424D">
      <w:pPr>
        <w:pStyle w:val="Heading2"/>
        <w:rPr>
          <w:rFonts w:asciiTheme="minorHAnsi" w:hAnsiTheme="minorHAnsi"/>
          <w:caps w:val="0"/>
          <w:sz w:val="32"/>
        </w:rPr>
      </w:pPr>
      <w:bookmarkStart w:id="11" w:name="_Toc497596440"/>
      <w:r w:rsidRPr="00444359">
        <w:rPr>
          <w:rFonts w:asciiTheme="minorHAnsi" w:hAnsiTheme="minorHAnsi"/>
          <w:sz w:val="32"/>
        </w:rPr>
        <w:t>R</w:t>
      </w:r>
      <w:r w:rsidRPr="00444359">
        <w:rPr>
          <w:rFonts w:asciiTheme="minorHAnsi" w:hAnsiTheme="minorHAnsi"/>
          <w:caps w:val="0"/>
          <w:sz w:val="32"/>
        </w:rPr>
        <w:t>eferences</w:t>
      </w:r>
      <w:bookmarkEnd w:id="11"/>
    </w:p>
    <w:p w14:paraId="570B8A0B" w14:textId="1B206F21" w:rsidR="00A820F8" w:rsidRPr="00444359" w:rsidRDefault="006F721A" w:rsidP="00A820F8">
      <w:hyperlink r:id="rId15" w:history="1">
        <w:r w:rsidR="000C18FD" w:rsidRPr="00444359">
          <w:rPr>
            <w:rStyle w:val="Hyperlink"/>
          </w:rPr>
          <w:t>https://hackaday.com/2016/02/28/introducing-the-raspberry-pi-3/</w:t>
        </w:r>
      </w:hyperlink>
    </w:p>
    <w:p w14:paraId="64F343CD" w14:textId="2D01D194" w:rsidR="000C18FD" w:rsidRPr="00444359" w:rsidRDefault="006F721A" w:rsidP="00A820F8">
      <w:hyperlink r:id="rId16" w:history="1">
        <w:r w:rsidR="000C18FD" w:rsidRPr="00444359">
          <w:rPr>
            <w:rStyle w:val="Hyperlink"/>
          </w:rPr>
          <w:t>http://www.instructables.com/id/How-to-Make-a-Raspberry-Pi-Media-Panel-fka-Digita/</w:t>
        </w:r>
      </w:hyperlink>
    </w:p>
    <w:p w14:paraId="3B6DE89D" w14:textId="77777777" w:rsidR="000C18FD" w:rsidRPr="00444359" w:rsidRDefault="006F721A" w:rsidP="000C18FD">
      <w:hyperlink r:id="rId17" w:history="1">
        <w:r w:rsidR="000C18FD" w:rsidRPr="00444359">
          <w:rPr>
            <w:rStyle w:val="Hyperlink"/>
          </w:rPr>
          <w:t>http://ieeexplore.ieee.org/abstract/document/5636848/</w:t>
        </w:r>
      </w:hyperlink>
    </w:p>
    <w:p w14:paraId="39D1E804" w14:textId="25FBE009" w:rsidR="000C18FD" w:rsidRPr="00444359" w:rsidRDefault="006F721A" w:rsidP="00A820F8">
      <w:hyperlink r:id="rId18" w:history="1">
        <w:r w:rsidR="000C18FD" w:rsidRPr="00444359">
          <w:rPr>
            <w:rStyle w:val="Hyperlink"/>
          </w:rPr>
          <w:t>https://www.google.com/patents/US6560027</w:t>
        </w:r>
      </w:hyperlink>
    </w:p>
    <w:p w14:paraId="76925AE0" w14:textId="3AE61DF0" w:rsidR="000C18FD" w:rsidRPr="00444359" w:rsidRDefault="006F721A" w:rsidP="00A820F8">
      <w:hyperlink r:id="rId19" w:history="1">
        <w:r w:rsidR="000C18FD" w:rsidRPr="00444359">
          <w:rPr>
            <w:rStyle w:val="Hyperlink"/>
          </w:rPr>
          <w:t>https://magicmirror.builders/</w:t>
        </w:r>
      </w:hyperlink>
    </w:p>
    <w:p w14:paraId="421A3C22" w14:textId="4F943493" w:rsidR="000C18FD" w:rsidRPr="00444359" w:rsidRDefault="006F721A" w:rsidP="00A820F8">
      <w:hyperlink r:id="rId20" w:history="1">
        <w:r w:rsidR="000C18FD" w:rsidRPr="00444359">
          <w:rPr>
            <w:rStyle w:val="Hyperlink"/>
          </w:rPr>
          <w:t>https://www.hackster.io/gr1m/raspberry-pi-facial-recognition-16e34e</w:t>
        </w:r>
      </w:hyperlink>
    </w:p>
    <w:p w14:paraId="6BB65FA9" w14:textId="0D9DBFC9" w:rsidR="000C18FD" w:rsidRPr="00444359" w:rsidRDefault="006F721A" w:rsidP="00A820F8">
      <w:hyperlink r:id="rId21" w:history="1">
        <w:r w:rsidR="000C18FD" w:rsidRPr="00444359">
          <w:rPr>
            <w:rStyle w:val="Hyperlink"/>
          </w:rPr>
          <w:t>http://blog.davidsingleton.org/introducing-piui/</w:t>
        </w:r>
      </w:hyperlink>
    </w:p>
    <w:p w14:paraId="05C551BA" w14:textId="0A69FD10" w:rsidR="000C18FD" w:rsidRPr="00444359" w:rsidRDefault="006F721A" w:rsidP="00A820F8">
      <w:hyperlink r:id="rId22" w:history="1">
        <w:r w:rsidR="000C18FD" w:rsidRPr="00444359">
          <w:rPr>
            <w:rStyle w:val="Hyperlink"/>
          </w:rPr>
          <w:t>http://ieeexplore.ieee.org/abstract/document/972963/</w:t>
        </w:r>
      </w:hyperlink>
    </w:p>
    <w:p w14:paraId="551D7820" w14:textId="77777777" w:rsidR="000C18FD" w:rsidRPr="00444359" w:rsidRDefault="000C18FD" w:rsidP="00A820F8"/>
    <w:sectPr w:rsidR="000C18FD" w:rsidRPr="00444359">
      <w:footerReference w:type="default" r:id="rId2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599035" w14:textId="77777777" w:rsidR="00D46BDA" w:rsidRDefault="00D46BDA" w:rsidP="00C6554A">
      <w:pPr>
        <w:spacing w:before="0" w:after="0" w:line="240" w:lineRule="auto"/>
      </w:pPr>
      <w:r>
        <w:separator/>
      </w:r>
    </w:p>
  </w:endnote>
  <w:endnote w:type="continuationSeparator" w:id="0">
    <w:p w14:paraId="65F45043" w14:textId="77777777" w:rsidR="00D46BDA" w:rsidRDefault="00D46BD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358C1" w14:textId="02B2FDA9" w:rsidR="002163EE" w:rsidRDefault="00ED7C44">
    <w:pPr>
      <w:pStyle w:val="Footer"/>
    </w:pPr>
    <w:r>
      <w:t xml:space="preserve">Page </w:t>
    </w:r>
    <w:r>
      <w:fldChar w:fldCharType="begin"/>
    </w:r>
    <w:r>
      <w:instrText xml:space="preserve"> PAGE  \* Arabic  \* MERGEFORMAT </w:instrText>
    </w:r>
    <w:r>
      <w:fldChar w:fldCharType="separate"/>
    </w:r>
    <w:r w:rsidR="006F721A">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C06E25" w14:textId="77777777" w:rsidR="00D46BDA" w:rsidRDefault="00D46BDA" w:rsidP="00C6554A">
      <w:pPr>
        <w:spacing w:before="0" w:after="0" w:line="240" w:lineRule="auto"/>
      </w:pPr>
      <w:r>
        <w:separator/>
      </w:r>
    </w:p>
  </w:footnote>
  <w:footnote w:type="continuationSeparator" w:id="0">
    <w:p w14:paraId="26834EA3" w14:textId="77777777" w:rsidR="00D46BDA" w:rsidRDefault="00D46BD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B03433B"/>
    <w:multiLevelType w:val="hybridMultilevel"/>
    <w:tmpl w:val="6C708F10"/>
    <w:lvl w:ilvl="0" w:tplc="58D413F2">
      <w:numFmt w:val="bullet"/>
      <w:lvlText w:val="-"/>
      <w:lvlJc w:val="left"/>
      <w:pPr>
        <w:ind w:left="420" w:hanging="360"/>
      </w:pPr>
      <w:rPr>
        <w:rFonts w:ascii="Constantia" w:eastAsiaTheme="minorHAnsi" w:hAnsi="Constantia"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A93CE2"/>
    <w:multiLevelType w:val="multilevel"/>
    <w:tmpl w:val="C35E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523"/>
    <w:rsid w:val="00006367"/>
    <w:rsid w:val="000C18FD"/>
    <w:rsid w:val="00223523"/>
    <w:rsid w:val="002554CD"/>
    <w:rsid w:val="00293B83"/>
    <w:rsid w:val="002B4294"/>
    <w:rsid w:val="00333D0D"/>
    <w:rsid w:val="0039405F"/>
    <w:rsid w:val="00397DE6"/>
    <w:rsid w:val="004354B5"/>
    <w:rsid w:val="00444359"/>
    <w:rsid w:val="00453EF7"/>
    <w:rsid w:val="00467C2A"/>
    <w:rsid w:val="004C049F"/>
    <w:rsid w:val="004F2F68"/>
    <w:rsid w:val="004F424D"/>
    <w:rsid w:val="005000E2"/>
    <w:rsid w:val="00514F5A"/>
    <w:rsid w:val="00550553"/>
    <w:rsid w:val="005B75E3"/>
    <w:rsid w:val="00687449"/>
    <w:rsid w:val="006A3CE7"/>
    <w:rsid w:val="006F4BAE"/>
    <w:rsid w:val="006F721A"/>
    <w:rsid w:val="00725B46"/>
    <w:rsid w:val="0074436C"/>
    <w:rsid w:val="007957B5"/>
    <w:rsid w:val="007959C8"/>
    <w:rsid w:val="0081630F"/>
    <w:rsid w:val="008C2684"/>
    <w:rsid w:val="009434F4"/>
    <w:rsid w:val="009858CA"/>
    <w:rsid w:val="009A4898"/>
    <w:rsid w:val="009E444F"/>
    <w:rsid w:val="00A04822"/>
    <w:rsid w:val="00A068DA"/>
    <w:rsid w:val="00A77398"/>
    <w:rsid w:val="00A820F8"/>
    <w:rsid w:val="00AA7114"/>
    <w:rsid w:val="00AF7AE0"/>
    <w:rsid w:val="00B35ACF"/>
    <w:rsid w:val="00B9338B"/>
    <w:rsid w:val="00BA6A7F"/>
    <w:rsid w:val="00C028D6"/>
    <w:rsid w:val="00C6554A"/>
    <w:rsid w:val="00D150EB"/>
    <w:rsid w:val="00D358D8"/>
    <w:rsid w:val="00D46BDA"/>
    <w:rsid w:val="00D75073"/>
    <w:rsid w:val="00EA51C4"/>
    <w:rsid w:val="00EC1DCB"/>
    <w:rsid w:val="00EC3F5B"/>
    <w:rsid w:val="00ED7C44"/>
    <w:rsid w:val="00F62EE5"/>
    <w:rsid w:val="00F752A7"/>
    <w:rsid w:val="00FC4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772588E"/>
  <w15:docId w15:val="{FEF8716C-F317-4D8A-8953-BE046B77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UnresolvedMention1">
    <w:name w:val="Unresolved Mention1"/>
    <w:basedOn w:val="DefaultParagraphFont"/>
    <w:uiPriority w:val="99"/>
    <w:semiHidden/>
    <w:unhideWhenUsed/>
    <w:rsid w:val="00B9338B"/>
    <w:rPr>
      <w:color w:val="808080"/>
      <w:shd w:val="clear" w:color="auto" w:fill="E6E6E6"/>
    </w:rPr>
  </w:style>
  <w:style w:type="paragraph" w:styleId="TOCHeading">
    <w:name w:val="TOC Heading"/>
    <w:basedOn w:val="Heading1"/>
    <w:next w:val="Normal"/>
    <w:uiPriority w:val="39"/>
    <w:unhideWhenUsed/>
    <w:qFormat/>
    <w:rsid w:val="00B9338B"/>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B9338B"/>
    <w:pPr>
      <w:spacing w:after="100"/>
    </w:pPr>
  </w:style>
  <w:style w:type="paragraph" w:styleId="TOC2">
    <w:name w:val="toc 2"/>
    <w:basedOn w:val="Normal"/>
    <w:next w:val="Normal"/>
    <w:autoRedefine/>
    <w:uiPriority w:val="39"/>
    <w:unhideWhenUsed/>
    <w:rsid w:val="00B9338B"/>
    <w:pPr>
      <w:spacing w:after="100"/>
      <w:ind w:left="220"/>
    </w:pPr>
  </w:style>
  <w:style w:type="paragraph" w:styleId="ListParagraph">
    <w:name w:val="List Paragraph"/>
    <w:basedOn w:val="Normal"/>
    <w:uiPriority w:val="34"/>
    <w:unhideWhenUsed/>
    <w:qFormat/>
    <w:rsid w:val="00EC3F5B"/>
    <w:pPr>
      <w:ind w:left="720"/>
      <w:contextualSpacing/>
    </w:pPr>
  </w:style>
  <w:style w:type="paragraph" w:styleId="TOC3">
    <w:name w:val="toc 3"/>
    <w:basedOn w:val="Normal"/>
    <w:next w:val="Normal"/>
    <w:autoRedefine/>
    <w:uiPriority w:val="39"/>
    <w:unhideWhenUsed/>
    <w:rsid w:val="006F4BAE"/>
    <w:pPr>
      <w:spacing w:after="100"/>
      <w:ind w:left="440"/>
    </w:pPr>
  </w:style>
  <w:style w:type="table" w:styleId="TableGrid">
    <w:name w:val="Table Grid"/>
    <w:basedOn w:val="TableNormal"/>
    <w:uiPriority w:val="39"/>
    <w:rsid w:val="00D150E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150EB"/>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84463">
      <w:bodyDiv w:val="1"/>
      <w:marLeft w:val="0"/>
      <w:marRight w:val="0"/>
      <w:marTop w:val="0"/>
      <w:marBottom w:val="0"/>
      <w:divBdr>
        <w:top w:val="none" w:sz="0" w:space="0" w:color="auto"/>
        <w:left w:val="none" w:sz="0" w:space="0" w:color="auto"/>
        <w:bottom w:val="none" w:sz="0" w:space="0" w:color="auto"/>
        <w:right w:val="none" w:sz="0" w:space="0" w:color="auto"/>
      </w:divBdr>
    </w:div>
    <w:div w:id="897588064">
      <w:bodyDiv w:val="1"/>
      <w:marLeft w:val="0"/>
      <w:marRight w:val="0"/>
      <w:marTop w:val="0"/>
      <w:marBottom w:val="0"/>
      <w:divBdr>
        <w:top w:val="none" w:sz="0" w:space="0" w:color="auto"/>
        <w:left w:val="none" w:sz="0" w:space="0" w:color="auto"/>
        <w:bottom w:val="none" w:sz="0" w:space="0" w:color="auto"/>
        <w:right w:val="none" w:sz="0" w:space="0" w:color="auto"/>
      </w:divBdr>
    </w:div>
    <w:div w:id="1258441490">
      <w:bodyDiv w:val="1"/>
      <w:marLeft w:val="0"/>
      <w:marRight w:val="0"/>
      <w:marTop w:val="0"/>
      <w:marBottom w:val="0"/>
      <w:divBdr>
        <w:top w:val="none" w:sz="0" w:space="0" w:color="auto"/>
        <w:left w:val="none" w:sz="0" w:space="0" w:color="auto"/>
        <w:bottom w:val="none" w:sz="0" w:space="0" w:color="auto"/>
        <w:right w:val="none" w:sz="0" w:space="0" w:color="auto"/>
      </w:divBdr>
    </w:div>
    <w:div w:id="1315379210">
      <w:bodyDiv w:val="1"/>
      <w:marLeft w:val="0"/>
      <w:marRight w:val="0"/>
      <w:marTop w:val="0"/>
      <w:marBottom w:val="0"/>
      <w:divBdr>
        <w:top w:val="none" w:sz="0" w:space="0" w:color="auto"/>
        <w:left w:val="none" w:sz="0" w:space="0" w:color="auto"/>
        <w:bottom w:val="none" w:sz="0" w:space="0" w:color="auto"/>
        <w:right w:val="none" w:sz="0" w:space="0" w:color="auto"/>
      </w:divBdr>
    </w:div>
    <w:div w:id="1417092464">
      <w:bodyDiv w:val="1"/>
      <w:marLeft w:val="0"/>
      <w:marRight w:val="0"/>
      <w:marTop w:val="0"/>
      <w:marBottom w:val="0"/>
      <w:divBdr>
        <w:top w:val="none" w:sz="0" w:space="0" w:color="auto"/>
        <w:left w:val="none" w:sz="0" w:space="0" w:color="auto"/>
        <w:bottom w:val="none" w:sz="0" w:space="0" w:color="auto"/>
        <w:right w:val="none" w:sz="0" w:space="0" w:color="auto"/>
      </w:divBdr>
    </w:div>
    <w:div w:id="171161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amp;ehk=TkxsTIop4zxCclt"/><Relationship Id="rId13" Type="http://schemas.openxmlformats.org/officeDocument/2006/relationships/hyperlink" Target="https://www.flickr.com/photos/harshlight/6988819332/" TargetMode="External"/><Relationship Id="rId18" Type="http://schemas.openxmlformats.org/officeDocument/2006/relationships/hyperlink" Target="https://www.google.com/patents/US6560027" TargetMode="External"/><Relationship Id="rId3" Type="http://schemas.openxmlformats.org/officeDocument/2006/relationships/styles" Target="styles.xml"/><Relationship Id="rId21" Type="http://schemas.openxmlformats.org/officeDocument/2006/relationships/hyperlink" Target="http://blog.davidsingleton.org/introducing-piui/"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ieeexplore.ieee.org/abstract/document/563684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nstructables.com/id/How-to-Make-a-Raspberry-Pi-Media-Panel-fka-Digita/" TargetMode="External"/><Relationship Id="rId20" Type="http://schemas.openxmlformats.org/officeDocument/2006/relationships/hyperlink" Target="https://www.hackster.io/gr1m/raspberry-pi-facial-recognition-16e34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2.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ackaday.com/2016/02/28/introducing-the-raspberry-pi-3/" TargetMode="External"/><Relationship Id="rId23" Type="http://schemas.openxmlformats.org/officeDocument/2006/relationships/footer" Target="footer1.xml"/><Relationship Id="rId10" Type="http://schemas.openxmlformats.org/officeDocument/2006/relationships/hyperlink" Target="https://www.flickr.com/photos/harshlight/6988819332/" TargetMode="External"/><Relationship Id="rId19" Type="http://schemas.openxmlformats.org/officeDocument/2006/relationships/hyperlink" Target="https://magicmirror.builders/" TargetMode="External"/><Relationship Id="rId4" Type="http://schemas.openxmlformats.org/officeDocument/2006/relationships/settings" Target="settings.xml"/><Relationship Id="rId9" Type="http://schemas.openxmlformats.org/officeDocument/2006/relationships/hyperlink" Target="https://www.flickr.com/photos/harshlight/6988819332/" TargetMode="External"/><Relationship Id="rId14" Type="http://schemas.openxmlformats.org/officeDocument/2006/relationships/hyperlink" Target="https://creativecommons.org/licenses/by/2.0/" TargetMode="External"/><Relationship Id="rId22" Type="http://schemas.openxmlformats.org/officeDocument/2006/relationships/hyperlink" Target="http://ieeexplore.ieee.org/abstract/document/9729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day\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4D0245D-2342-427E-8021-FC13D3865C77}">
  <we:reference id="wa104380587" version="1.0.0.1" store="en-US" storeType="OMEX"/>
  <we:alternateReferences>
    <we:reference id="wa104380587" version="1.0.0.1" store="WA1043805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0413D-8CCE-4B42-A315-600B2FDFB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0</TotalTime>
  <Pages>7</Pages>
  <Words>1523</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Middlesex University</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Reday Yahya</dc:creator>
  <cp:lastModifiedBy>Reday Ahmad Yahya</cp:lastModifiedBy>
  <cp:revision>2</cp:revision>
  <dcterms:created xsi:type="dcterms:W3CDTF">2017-11-09T14:38:00Z</dcterms:created>
  <dcterms:modified xsi:type="dcterms:W3CDTF">2017-11-09T14:38:00Z</dcterms:modified>
</cp:coreProperties>
</file>